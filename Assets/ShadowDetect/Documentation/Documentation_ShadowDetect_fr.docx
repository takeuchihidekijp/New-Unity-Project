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noProof/>
          <w:lang w:val="fr-FR"/>
        </w:rPr>
        <w:id w:val="-1975434350"/>
        <w:docPartObj>
          <w:docPartGallery w:val="Cover Pages"/>
          <w:docPartUnique/>
        </w:docPartObj>
      </w:sdtPr>
      <w:sdtEndPr/>
      <w:sdtContent>
        <w:p w:rsidR="004F3A8C" w:rsidRPr="002E3E7D" w:rsidRDefault="001C7EAC">
          <w:pPr>
            <w:rPr>
              <w:noProof/>
              <w:lang w:val="fr-FR"/>
            </w:rPr>
          </w:pP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458470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348177" cy="6687879"/>
                    <wp:effectExtent l="0" t="0" r="3810" b="0"/>
                    <wp:wrapNone/>
                    <wp:docPr id="14" name="Zone de texte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3C4DBA" w:rsidRDefault="000833AE">
                                <w:pPr>
                                  <w:pStyle w:val="Titre"/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val="fr-FR" w:eastAsia="fr-FR"/>
                                  </w:rPr>
                                  <w:drawing>
                                    <wp:inline distT="0" distB="0" distL="0" distR="0">
                                      <wp:extent cx="5342890" cy="3261360"/>
                                      <wp:effectExtent l="0" t="0" r="0" b="0"/>
                                      <wp:docPr id="2" name="Imag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FirstTry.png"/>
                                              <pic:cNvPicPr/>
                                            </pic:nvPicPr>
                                            <pic:blipFill>
                                              <a:blip r:embed="rId1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342890" cy="3261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FD3EE7" w:rsidRPr="003C4DBA" w:rsidRDefault="003A2A95" w:rsidP="008B057D">
                                <w:pPr>
                                  <w:pStyle w:val="Sommaire"/>
                                  <w:spacing w:after="60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</w:rPr>
                                    <w:alias w:val="Citation ou sommaire"/>
                                    <w:tag w:val="Citation ou sommaire"/>
                                    <w:id w:val="-247963122"/>
                                    <w:placeholder>
                                      <w:docPart w:val="66FEDE4A6BC74C8FBE7E4AF12E774DFB"/>
                                    </w:placeholder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10634">
                                      <w:rPr>
                                        <w:noProof/>
                                      </w:rPr>
                                      <w:t>Par</w:t>
                                    </w:r>
                                    <w:r w:rsidR="00FD3EE7" w:rsidRPr="003C4DBA">
                                      <w:rPr>
                                        <w:noProof/>
                                      </w:rPr>
                                      <w:t xml:space="preserve"> Kayuzo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" o:spid="_x0000_s1026" type="#_x0000_t202" alt="Report title" style="position:absolute;margin-left:0;margin-top:0;width:421.1pt;height:526.6pt;z-index:-251641856;visibility:visible;mso-wrap-style:square;mso-width-percent:1000;mso-height-percent:750;mso-left-percent:59;mso-wrap-distance-left:9pt;mso-wrap-distance-top:0;mso-wrap-distance-right:9pt;mso-wrap-distance-bottom:0;mso-position-horizontal-relative:page;mso-position-vertical:top;mso-position-vertical-relative:margin;mso-width-percent:100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" o:allowoverlap="f" filled="f" stroked="f" strokeweight=".5pt">
                    <v:textbox inset="0,0,0,0">
                      <w:txbxContent>
                        <w:p w:rsidR="00FD3EE7" w:rsidRPr="003C4DBA" w:rsidRDefault="000833AE">
                          <w:pPr>
                            <w:pStyle w:val="Titre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val="fr-FR" w:eastAsia="fr-FR"/>
                            </w:rPr>
                            <w:drawing>
                              <wp:inline distT="0" distB="0" distL="0" distR="0">
                                <wp:extent cx="5342890" cy="3261360"/>
                                <wp:effectExtent l="0" t="0" r="0" b="0"/>
                                <wp:docPr id="2" name="Imag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FirstTry.png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342890" cy="32613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D3EE7" w:rsidRPr="003C4DBA" w:rsidRDefault="00110E36" w:rsidP="008B057D">
                          <w:pPr>
                            <w:pStyle w:val="Sommaire"/>
                            <w:spacing w:after="60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noProof/>
                              </w:rPr>
                              <w:alias w:val="Citation ou sommaire"/>
                              <w:tag w:val="Citation ou sommaire"/>
                              <w:id w:val="-247963122"/>
                              <w:placeholder>
                                <w:docPart w:val="66FEDE4A6BC74C8FBE7E4AF12E774DFB"/>
                              </w:placeholder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A10634">
                                <w:rPr>
                                  <w:noProof/>
                                </w:rPr>
                                <w:t>Par</w:t>
                              </w:r>
                              <w:r w:rsidR="00FD3EE7" w:rsidRPr="003C4DBA">
                                <w:rPr>
                                  <w:noProof/>
                                </w:rPr>
                                <w:t xml:space="preserve"> Kayuzo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2E3E7D">
            <w:rPr>
              <w:b/>
              <w:bCs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Zone de texte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3EE7" w:rsidRPr="006E4111" w:rsidRDefault="003A2A95">
                                <w:pPr>
                                  <w:pStyle w:val="Organisation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Société"/>
                                    <w:tag w:val="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>Gloomy Glow Studio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FD3EE7" w:rsidRPr="006E4111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FD3EE7" w:rsidRPr="006E4111" w:rsidRDefault="00FD3EE7">
                                      <w:pPr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3A2A95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phone"/>
                                          <w:tag w:val=""/>
                                          <w:id w:val="13076384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:rsidR="00FD3EE7" w:rsidRPr="006E4111" w:rsidRDefault="003A2A95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noProof/>
                                            <w:lang w:val="fr-FR"/>
                                          </w:rPr>
                                          <w:alias w:val="Télécopie"/>
                                          <w:tag w:val=""/>
                                          <w:id w:val="-2015451963"/>
                                          <w:showingPlcHdr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:text/>
                                        </w:sdtPr>
                                        <w:sdtEndPr/>
                                        <w:sdtContent>
                                          <w:r w:rsidR="00FD3EE7"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sdt>
                                    <w:sdtPr>
                                      <w:rPr>
                                        <w:noProof/>
                                        <w:lang w:val="fr-FR"/>
                                      </w:rPr>
                                      <w:alias w:val="Adresse"/>
                                      <w:tag w:val=""/>
                                      <w:id w:val="-197652353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FD3EE7" w:rsidRPr="006E4111" w:rsidRDefault="00FD3EE7">
                                          <w:pPr>
                                            <w:pStyle w:val="Pieddepage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  <w:tr w:rsidR="00FD3EE7" w:rsidRPr="006E4111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FD3EE7" w:rsidRPr="006E4111" w:rsidRDefault="00FD3EE7">
                                      <w:pPr>
                                        <w:pStyle w:val="Pieddepage"/>
                                        <w:rPr>
                                          <w:noProof/>
                                          <w:lang w:val="fr-FR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D3EE7" w:rsidRPr="006E4111" w:rsidRDefault="00FD3EE7">
                                <w:pPr>
                                  <w:pStyle w:val="Sansinterlign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" o:spid="_x0000_s1027" type="#_x0000_t202" alt="contact info" style="position:absolute;margin-left:0;margin-top:0;width:540pt;height:139.8pt;z-index:251675648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" o:allowoverlap="f" filled="f" stroked="f" strokeweight=".5pt">
                    <v:textbox inset="0,0,0,0">
                      <w:txbxContent>
                        <w:p w:rsidR="00FD3EE7" w:rsidRPr="006E4111" w:rsidRDefault="003A2A95">
                          <w:pPr>
                            <w:pStyle w:val="Organisation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Société"/>
                              <w:tag w:val="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D3EE7">
                                <w:rPr>
                                  <w:noProof/>
                                  <w:lang w:val="fr-FR"/>
                                </w:rPr>
                                <w:t>Gloomy Glow Studio</w:t>
                              </w:r>
                            </w:sdtContent>
                          </w:sdt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FD3EE7" w:rsidRPr="006E4111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</w:tcPr>
                              <w:p w:rsidR="00FD3EE7" w:rsidRPr="006E4111" w:rsidRDefault="00FD3EE7">
                                <w:pPr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3A2A95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phone"/>
                                    <w:tag w:val=""/>
                                    <w:id w:val="13076384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FD3EE7" w:rsidRPr="006E4111" w:rsidRDefault="003A2A95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élécopie"/>
                                    <w:tag w:val=""/>
                                    <w:id w:val="-2015451963"/>
                                    <w:showingPlcHdr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3EE7"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noProof/>
                                  <w:lang w:val="fr-FR"/>
                                </w:rPr>
                                <w:alias w:val="Adresse"/>
                                <w:tag w:val=""/>
                                <w:id w:val="-197652353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FD3EE7" w:rsidRPr="006E4111" w:rsidRDefault="00FD3EE7">
                                    <w:pPr>
                                      <w:pStyle w:val="Pieddepage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  <w:tr w:rsidR="00FD3EE7" w:rsidRPr="006E4111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FD3EE7" w:rsidRPr="006E4111" w:rsidRDefault="00FD3EE7">
                                <w:pPr>
                                  <w:pStyle w:val="Pieddepag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c>
                          </w:tr>
                        </w:tbl>
                        <w:p w:rsidR="00FD3EE7" w:rsidRPr="006E4111" w:rsidRDefault="00FD3EE7">
                          <w:pPr>
                            <w:pStyle w:val="Sansinterlign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:rsidR="004F3A8C" w:rsidRPr="002E3E7D" w:rsidRDefault="001C7EAC">
          <w:pPr>
            <w:rPr>
              <w:b/>
              <w:bCs/>
              <w:noProof/>
              <w:lang w:val="fr-FR"/>
            </w:rPr>
          </w:pPr>
          <w:r w:rsidRPr="002E3E7D">
            <w:rPr>
              <w:noProof/>
              <w:lang w:val="fr-FR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noProof/>
          <w:color w:val="404040" w:themeColor="text1" w:themeTint="BF"/>
          <w:kern w:val="0"/>
          <w:sz w:val="20"/>
          <w:lang w:val="fr-FR"/>
        </w:rPr>
        <w:id w:val="1866023298"/>
        <w:docPartObj>
          <w:docPartGallery w:val="Table of Contents"/>
          <w:docPartUnique/>
        </w:docPartObj>
      </w:sdtPr>
      <w:sdtEndPr/>
      <w:sdtContent>
        <w:p w:rsidR="004F3A8C" w:rsidRPr="006E4111" w:rsidRDefault="001C7EAC">
          <w:pPr>
            <w:pStyle w:val="En-ttedetabledesmatire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  <w:p w:rsidR="00A10B91" w:rsidRDefault="001C7EAC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r w:rsidRPr="006E4111">
            <w:rPr>
              <w:color w:val="7F7F7F" w:themeColor="text1" w:themeTint="80"/>
              <w:sz w:val="22"/>
              <w:lang w:val="fr-FR"/>
            </w:rPr>
            <w:fldChar w:fldCharType="begin"/>
          </w:r>
          <w:r w:rsidRPr="006E4111">
            <w:rPr>
              <w:lang w:val="fr-FR"/>
            </w:rPr>
            <w:instrText>TOC \o "1-1" \h \z \u</w:instrText>
          </w:r>
          <w:r w:rsidRPr="006E4111">
            <w:rPr>
              <w:color w:val="7F7F7F" w:themeColor="text1" w:themeTint="80"/>
              <w:sz w:val="22"/>
              <w:lang w:val="fr-FR"/>
            </w:rPr>
            <w:fldChar w:fldCharType="separate"/>
          </w:r>
          <w:hyperlink w:anchor="_Toc475785523" w:history="1">
            <w:r w:rsidR="00A10B91" w:rsidRPr="004E02D0">
              <w:rPr>
                <w:rStyle w:val="Lienhypertexte"/>
              </w:rPr>
              <w:t>Introduction</w:t>
            </w:r>
            <w:r w:rsidR="00A10B91" w:rsidRPr="004E02D0">
              <w:rPr>
                <w:rStyle w:val="Lienhypertexte"/>
                <w:lang w:eastAsia="fr-FR"/>
              </w:rPr>
              <w:t xml:space="preserve"> 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_Toc475785523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3F5F86">
              <w:rPr>
                <w:webHidden/>
              </w:rPr>
              <w:t>1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3A2A9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4" w:history="1">
            <w:r w:rsidR="00A10B91" w:rsidRPr="004E02D0">
              <w:rPr>
                <w:rStyle w:val="Lienhypertexte"/>
              </w:rPr>
              <w:t>Description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_Toc475785524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3F5F86">
              <w:rPr>
                <w:webHidden/>
              </w:rPr>
              <w:t>2</w:t>
            </w:r>
            <w:r w:rsidR="00A10B91">
              <w:rPr>
                <w:webHidden/>
              </w:rPr>
              <w:fldChar w:fldCharType="end"/>
            </w:r>
          </w:hyperlink>
        </w:p>
        <w:p w:rsidR="00A10B91" w:rsidRDefault="003A2A95">
          <w:pPr>
            <w:pStyle w:val="TM1"/>
            <w:rPr>
              <w:rFonts w:eastAsiaTheme="minorEastAsia"/>
              <w:color w:val="auto"/>
              <w:kern w:val="0"/>
              <w:sz w:val="22"/>
              <w:szCs w:val="22"/>
              <w:lang w:val="fr-FR" w:eastAsia="fr-FR"/>
            </w:rPr>
          </w:pPr>
          <w:hyperlink w:anchor="_Toc475785525" w:history="1">
            <w:r w:rsidR="00A10B91" w:rsidRPr="004E02D0">
              <w:rPr>
                <w:rStyle w:val="Lienhypertexte"/>
                <w:lang w:val="fr-FR"/>
              </w:rPr>
              <w:t>Script</w:t>
            </w:r>
            <w:r w:rsidR="00A10B91">
              <w:rPr>
                <w:webHidden/>
              </w:rPr>
              <w:tab/>
            </w:r>
            <w:r w:rsidR="00A10B91">
              <w:rPr>
                <w:webHidden/>
              </w:rPr>
              <w:fldChar w:fldCharType="begin"/>
            </w:r>
            <w:r w:rsidR="00A10B91">
              <w:rPr>
                <w:webHidden/>
              </w:rPr>
              <w:instrText xml:space="preserve"> PAGEREF _Toc475785525 \h </w:instrText>
            </w:r>
            <w:r w:rsidR="00A10B91">
              <w:rPr>
                <w:webHidden/>
              </w:rPr>
            </w:r>
            <w:r w:rsidR="00A10B91">
              <w:rPr>
                <w:webHidden/>
              </w:rPr>
              <w:fldChar w:fldCharType="separate"/>
            </w:r>
            <w:r w:rsidR="003F5F86">
              <w:rPr>
                <w:webHidden/>
              </w:rPr>
              <w:t>4</w:t>
            </w:r>
            <w:r w:rsidR="00A10B91">
              <w:rPr>
                <w:webHidden/>
              </w:rPr>
              <w:fldChar w:fldCharType="end"/>
            </w:r>
          </w:hyperlink>
        </w:p>
        <w:p w:rsidR="004F3A8C" w:rsidRPr="002E3E7D" w:rsidRDefault="001C7EAC">
          <w:pPr>
            <w:spacing w:before="40" w:after="160" w:line="288" w:lineRule="auto"/>
            <w:rPr>
              <w:b/>
              <w:bCs/>
              <w:noProof/>
              <w:lang w:val="fr-FR"/>
            </w:rPr>
          </w:pPr>
          <w:r w:rsidRPr="006E4111">
            <w:rPr>
              <w:noProof/>
              <w:lang w:val="fr-FR"/>
            </w:rPr>
            <w:fldChar w:fldCharType="end"/>
          </w:r>
        </w:p>
      </w:sdtContent>
    </w:sdt>
    <w:p w:rsidR="004F3A8C" w:rsidRPr="002E3E7D" w:rsidRDefault="004F3A8C">
      <w:pPr>
        <w:rPr>
          <w:noProof/>
          <w:lang w:val="fr-FR"/>
        </w:rPr>
      </w:pPr>
    </w:p>
    <w:p w:rsidR="004F3A8C" w:rsidRPr="002E3E7D" w:rsidRDefault="004F3A8C">
      <w:pPr>
        <w:rPr>
          <w:noProof/>
          <w:lang w:val="fr-FR"/>
        </w:rPr>
        <w:sectPr w:rsidR="004F3A8C" w:rsidRPr="002E3E7D">
          <w:headerReference w:type="default" r:id="rId14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4F3A8C" w:rsidRPr="0076484E" w:rsidRDefault="00A83288">
      <w:pPr>
        <w:pStyle w:val="Titre1"/>
        <w:rPr>
          <w:noProof/>
        </w:rPr>
      </w:pPr>
      <w:bookmarkStart w:id="0" w:name="_Toc475785523"/>
      <w:r w:rsidRPr="0076484E">
        <w:rPr>
          <w:noProof/>
        </w:rPr>
        <w:lastRenderedPageBreak/>
        <w:t>Introduction</w:t>
      </w:r>
      <w:r w:rsidRPr="0076484E">
        <w:rPr>
          <w:noProof/>
          <w:lang w:eastAsia="fr-FR"/>
        </w:rPr>
        <w:t xml:space="preserve"> </w:t>
      </w:r>
      <w:r w:rsidR="001C7EAC" w:rsidRPr="002E3E7D">
        <w:rPr>
          <w:noProof/>
          <w:lang w:val="fr-FR" w:eastAsia="fr-FR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Zone de texte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91D5C" w:rsidRDefault="00F91D5C">
                            <w:pPr>
                              <w:pStyle w:val="Citation"/>
                            </w:pPr>
                          </w:p>
                          <w:p w:rsidR="00FD3EE7" w:rsidRDefault="00F91D5C">
                            <w:pPr>
                              <w:pStyle w:val="Citation"/>
                            </w:pPr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>
                                  <wp:extent cx="1078994" cy="1594107"/>
                                  <wp:effectExtent l="0" t="0" r="6985" b="635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ini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8994" cy="1594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91D5C" w:rsidRPr="00F91D5C" w:rsidRDefault="00F91D5C" w:rsidP="00F91D5C"/>
                          <w:p w:rsidR="00F91D5C" w:rsidRDefault="00F91D5C" w:rsidP="00F91D5C"/>
                          <w:p w:rsidR="00F91D5C" w:rsidRPr="00F91D5C" w:rsidRDefault="00F91D5C" w:rsidP="00F91D5C"/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 id="Zone de texte 5" o:spid="_x0000_s1028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" filled="f" stroked="f" strokeweight=".5pt">
                <v:textbox inset="3.6pt,0,3.6pt,0">
                  <w:txbxContent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91D5C" w:rsidRDefault="00F91D5C">
                      <w:pPr>
                        <w:pStyle w:val="Citation"/>
                      </w:pPr>
                    </w:p>
                    <w:p w:rsidR="00FD3EE7" w:rsidRDefault="00F91D5C">
                      <w:pPr>
                        <w:pStyle w:val="Citation"/>
                      </w:pPr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>
                            <wp:extent cx="1078994" cy="1594107"/>
                            <wp:effectExtent l="0" t="0" r="6985" b="6350"/>
                            <wp:docPr id="4" name="Imag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ini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8994" cy="1594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91D5C" w:rsidRPr="00F91D5C" w:rsidRDefault="00F91D5C" w:rsidP="00F91D5C"/>
                    <w:p w:rsidR="00F91D5C" w:rsidRDefault="00F91D5C" w:rsidP="00F91D5C"/>
                    <w:p w:rsidR="00F91D5C" w:rsidRPr="00F91D5C" w:rsidRDefault="00F91D5C" w:rsidP="00F91D5C"/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</w:p>
    <w:p w:rsidR="00A83288" w:rsidRDefault="00A83288" w:rsidP="00A83288">
      <w:pPr>
        <w:rPr>
          <w:noProof/>
        </w:rPr>
      </w:pPr>
    </w:p>
    <w:p w:rsidR="0038650C" w:rsidRDefault="0038650C" w:rsidP="00A83288">
      <w:pPr>
        <w:rPr>
          <w:noProof/>
          <w:sz w:val="24"/>
          <w:szCs w:val="24"/>
          <w:lang w:val="fr-FR"/>
        </w:rPr>
      </w:pPr>
      <w:r w:rsidRPr="0038650C">
        <w:rPr>
          <w:noProof/>
          <w:sz w:val="24"/>
          <w:szCs w:val="24"/>
        </w:rPr>
        <w:t xml:space="preserve">Salut ! Je suis un jeune développeur qui a pour pseudo Kayuzo. </w:t>
      </w:r>
      <w:r w:rsidRPr="0038650C">
        <w:rPr>
          <w:noProof/>
          <w:sz w:val="24"/>
          <w:szCs w:val="24"/>
          <w:lang w:val="fr-FR"/>
        </w:rPr>
        <w:t>Je travaille avec Unity depuis 4 ans. J’ai travaillé sur beaucoup de projets et je me lance sur un grand projet personnel. C’est pour cela, et aussi pour partager ma passion, que je mets à disposition les outils, scripts et autre « asset » que j’aurais créés pour le développement de mon jeu vidéo</w:t>
      </w:r>
      <w:r>
        <w:rPr>
          <w:noProof/>
          <w:lang w:val="fr-FR"/>
        </w:rPr>
        <w:t xml:space="preserve"> </w:t>
      </w:r>
      <w:r w:rsidRPr="0038650C">
        <w:rPr>
          <w:noProof/>
          <w:sz w:val="24"/>
          <w:szCs w:val="24"/>
          <w:lang w:val="fr-FR"/>
        </w:rPr>
        <w:t>"</w:t>
      </w:r>
      <w:r w:rsidRPr="0038650C">
        <w:rPr>
          <w:b/>
          <w:noProof/>
          <w:sz w:val="24"/>
          <w:szCs w:val="24"/>
          <w:lang w:val="fr-FR"/>
        </w:rPr>
        <w:t>Gloomy Glow</w:t>
      </w:r>
      <w:r w:rsidRPr="0038650C">
        <w:rPr>
          <w:noProof/>
          <w:sz w:val="24"/>
          <w:szCs w:val="24"/>
          <w:lang w:val="fr-FR"/>
        </w:rPr>
        <w:t>".</w:t>
      </w:r>
    </w:p>
    <w:p w:rsidR="00E70DDD" w:rsidRDefault="00E70DDD" w:rsidP="00A83288">
      <w:pPr>
        <w:rPr>
          <w:noProof/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t xml:space="preserve">Ce premier outil est </w:t>
      </w:r>
      <w:r w:rsidRPr="00E70DDD">
        <w:rPr>
          <w:noProof/>
          <w:sz w:val="24"/>
          <w:szCs w:val="24"/>
          <w:lang w:val="fr-FR"/>
        </w:rPr>
        <w:t>“</w:t>
      </w:r>
      <w:r w:rsidRPr="00E70DDD">
        <w:rPr>
          <w:b/>
          <w:noProof/>
          <w:sz w:val="24"/>
          <w:szCs w:val="24"/>
          <w:lang w:val="fr-FR"/>
        </w:rPr>
        <w:t>Shadow Detect</w:t>
      </w:r>
      <w:r w:rsidRPr="00E70DDD">
        <w:rPr>
          <w:noProof/>
          <w:sz w:val="24"/>
          <w:szCs w:val="24"/>
          <w:lang w:val="fr-FR"/>
        </w:rPr>
        <w:t>”. C’est un moyen simple de détecter si un personnage entre</w:t>
      </w:r>
      <w:r>
        <w:rPr>
          <w:noProof/>
          <w:sz w:val="24"/>
          <w:szCs w:val="24"/>
          <w:lang w:val="fr-FR"/>
        </w:rPr>
        <w:t xml:space="preserve"> (ou sort)</w:t>
      </w:r>
      <w:r w:rsidRPr="00E70DDD">
        <w:rPr>
          <w:noProof/>
          <w:sz w:val="24"/>
          <w:szCs w:val="24"/>
          <w:lang w:val="fr-FR"/>
        </w:rPr>
        <w:t xml:space="preserve"> dans une ombre</w:t>
      </w:r>
      <w:r>
        <w:rPr>
          <w:noProof/>
          <w:sz w:val="24"/>
          <w:szCs w:val="24"/>
          <w:lang w:val="fr-FR"/>
        </w:rPr>
        <w:t>. Ce script utilise le système de lancé de rayon de Unity. Ce script permet d’appeler des « évènements » lorsque un objet entre (ou sort) dans une ombre, ou de détecter l’objet qui crée cette ombre .</w:t>
      </w:r>
      <w:bookmarkStart w:id="1" w:name="_GoBack"/>
      <w:bookmarkEnd w:id="1"/>
    </w:p>
    <w:p w:rsidR="004F3A8C" w:rsidRPr="006547B1" w:rsidRDefault="00751FC5" w:rsidP="006547B1">
      <w:pPr>
        <w:rPr>
          <w:noProof/>
          <w:lang w:val="fr-FR"/>
        </w:rPr>
      </w:pPr>
      <w:r w:rsidRPr="00751FC5">
        <w:rPr>
          <w:noProof/>
          <w:sz w:val="24"/>
          <w:szCs w:val="24"/>
          <w:lang w:val="fr-FR"/>
        </w:rPr>
        <w:t>Vous pouvez modifier le “</w:t>
      </w:r>
      <w:r w:rsidRPr="00751FC5">
        <w:rPr>
          <w:b/>
          <w:noProof/>
          <w:sz w:val="24"/>
          <w:szCs w:val="24"/>
          <w:lang w:val="fr-FR"/>
        </w:rPr>
        <w:t>Shadow Detect</w:t>
      </w:r>
      <w:r w:rsidRPr="00751FC5">
        <w:rPr>
          <w:noProof/>
          <w:sz w:val="24"/>
          <w:szCs w:val="24"/>
          <w:lang w:val="fr-FR"/>
        </w:rPr>
        <w:t>”</w:t>
      </w:r>
      <w:r>
        <w:rPr>
          <w:noProof/>
          <w:sz w:val="24"/>
          <w:szCs w:val="24"/>
          <w:lang w:val="fr-FR"/>
        </w:rPr>
        <w:t xml:space="preserve"> script facilement pour l’améliorer. J’essaierai d’améliorer ce script en fonction de vos commentaires.  </w:t>
      </w:r>
      <w:r w:rsidR="006B1AA4">
        <w:rPr>
          <w:noProof/>
          <w:sz w:val="24"/>
          <w:szCs w:val="24"/>
          <w:lang w:val="fr-FR"/>
        </w:rPr>
        <w:t>N’hésitez pas si vous avez quelques questions o</w:t>
      </w:r>
      <w:r w:rsidR="006547B1">
        <w:rPr>
          <w:noProof/>
          <w:sz w:val="24"/>
          <w:szCs w:val="24"/>
          <w:lang w:val="fr-FR"/>
        </w:rPr>
        <w:t>u quelques conseils à me donner.</w:t>
      </w:r>
    </w:p>
    <w:p w:rsidR="004F3A8C" w:rsidRPr="0076484E" w:rsidRDefault="001F7730">
      <w:pPr>
        <w:pStyle w:val="Titre1"/>
        <w:rPr>
          <w:noProof/>
        </w:rPr>
      </w:pPr>
      <w:bookmarkStart w:id="2" w:name="_Toc475785524"/>
      <w:r w:rsidRPr="0076484E">
        <w:rPr>
          <w:noProof/>
        </w:rPr>
        <w:lastRenderedPageBreak/>
        <w:t>Description</w:t>
      </w:r>
      <w:bookmarkEnd w:id="2"/>
    </w:p>
    <w:p w:rsidR="004F3A8C" w:rsidRPr="0076484E" w:rsidRDefault="003A2A95" w:rsidP="000B28FF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3.95pt;height:430.35pt;z-index:251677696;mso-position-horizontal:left;mso-position-horizontal-relative:text;mso-position-vertical-relative:text">
            <v:imagedata r:id="rId16" o:title="ShadowDetect"/>
            <w10:wrap type="square" side="right"/>
          </v:shape>
        </w:pict>
      </w:r>
      <w:r w:rsidR="000B28FF" w:rsidRPr="0076484E">
        <w:rPr>
          <w:noProof/>
        </w:rPr>
        <w:br w:type="textWrapping" w:clear="all"/>
      </w:r>
    </w:p>
    <w:p w:rsidR="009819EF" w:rsidRPr="009819EF" w:rsidRDefault="009819EF" w:rsidP="009819EF">
      <w:pPr>
        <w:rPr>
          <w:noProof/>
          <w:sz w:val="24"/>
          <w:szCs w:val="24"/>
          <w:lang w:val="fr-FR"/>
        </w:rPr>
      </w:pPr>
      <w:r w:rsidRPr="009819EF">
        <w:rPr>
          <w:b/>
          <w:noProof/>
          <w:sz w:val="24"/>
          <w:szCs w:val="24"/>
          <w:lang w:val="fr-FR"/>
        </w:rPr>
        <w:t>Transform</w:t>
      </w:r>
      <w:r w:rsidRPr="009819EF">
        <w:rPr>
          <w:noProof/>
          <w:sz w:val="24"/>
          <w:szCs w:val="24"/>
          <w:lang w:val="fr-FR"/>
        </w:rPr>
        <w:t xml:space="preserve"> : Il s’agit du “Transform” de l’objet qui sera détecté dans l’ombre. </w:t>
      </w:r>
      <w:r>
        <w:rPr>
          <w:noProof/>
          <w:sz w:val="24"/>
          <w:szCs w:val="24"/>
          <w:lang w:val="fr-FR"/>
        </w:rPr>
        <w:t xml:space="preserve">Il vaut mieux utilser la partie inférieur de votre personnage, comme les pieds d’un personnage humanoide. </w:t>
      </w:r>
    </w:p>
    <w:p w:rsidR="008E770E" w:rsidRPr="008E770E" w:rsidRDefault="008E770E" w:rsidP="008E770E">
      <w:pPr>
        <w:rPr>
          <w:noProof/>
          <w:sz w:val="24"/>
          <w:szCs w:val="24"/>
          <w:lang w:val="fr-FR"/>
        </w:rPr>
      </w:pPr>
      <w:r w:rsidRPr="008E770E">
        <w:rPr>
          <w:b/>
          <w:noProof/>
          <w:sz w:val="24"/>
          <w:szCs w:val="24"/>
          <w:lang w:val="fr-FR"/>
        </w:rPr>
        <w:lastRenderedPageBreak/>
        <w:t>Layers</w:t>
      </w:r>
      <w:r w:rsidRPr="008E770E">
        <w:rPr>
          <w:noProof/>
          <w:sz w:val="24"/>
          <w:szCs w:val="24"/>
          <w:lang w:val="fr-FR"/>
        </w:rPr>
        <w:t xml:space="preserve"> : Choisissez les “layers” </w:t>
      </w:r>
      <w:r w:rsidR="000D3729">
        <w:rPr>
          <w:noProof/>
          <w:sz w:val="24"/>
          <w:szCs w:val="24"/>
          <w:lang w:val="fr-FR"/>
        </w:rPr>
        <w:t xml:space="preserve">de GameObject </w:t>
      </w:r>
      <w:r w:rsidRPr="008E770E">
        <w:rPr>
          <w:noProof/>
          <w:sz w:val="24"/>
          <w:szCs w:val="24"/>
          <w:lang w:val="fr-FR"/>
        </w:rPr>
        <w:t xml:space="preserve">qui ne seront pas frappés par le Raycast. </w:t>
      </w:r>
      <w:r>
        <w:rPr>
          <w:noProof/>
          <w:sz w:val="24"/>
          <w:szCs w:val="24"/>
          <w:lang w:val="fr-FR"/>
        </w:rPr>
        <w:t>Il est conseillé de mettre le layer de v</w:t>
      </w:r>
      <w:r w:rsidR="00717D5D">
        <w:rPr>
          <w:noProof/>
          <w:sz w:val="24"/>
          <w:szCs w:val="24"/>
          <w:lang w:val="fr-FR"/>
        </w:rPr>
        <w:t>otre personnage et celui du sol au minimum.</w:t>
      </w:r>
    </w:p>
    <w:p w:rsidR="008E770E" w:rsidRPr="000F46C9" w:rsidRDefault="008E770E" w:rsidP="008E770E">
      <w:pPr>
        <w:rPr>
          <w:noProof/>
          <w:sz w:val="24"/>
          <w:szCs w:val="24"/>
          <w:lang w:val="fr-FR"/>
        </w:rPr>
      </w:pPr>
      <w:r w:rsidRPr="000F46C9">
        <w:rPr>
          <w:b/>
          <w:noProof/>
          <w:sz w:val="24"/>
          <w:szCs w:val="24"/>
          <w:lang w:val="fr-FR"/>
        </w:rPr>
        <w:t>On Change Event</w:t>
      </w:r>
      <w:r w:rsidRPr="000F46C9">
        <w:rPr>
          <w:noProof/>
          <w:sz w:val="24"/>
          <w:szCs w:val="24"/>
          <w:lang w:val="fr-FR"/>
        </w:rPr>
        <w:t xml:space="preserve"> : </w:t>
      </w:r>
      <w:r w:rsidR="000C1DF0" w:rsidRPr="000F46C9">
        <w:rPr>
          <w:noProof/>
          <w:sz w:val="24"/>
          <w:szCs w:val="24"/>
          <w:lang w:val="fr-FR"/>
        </w:rPr>
        <w:t>Toutes les fonctions appelées lorsque le GameObject entre ou sort de l’ombre.</w:t>
      </w:r>
    </w:p>
    <w:p w:rsidR="008E770E" w:rsidRPr="007932FD" w:rsidRDefault="008E770E" w:rsidP="008E770E">
      <w:pPr>
        <w:rPr>
          <w:noProof/>
          <w:sz w:val="24"/>
          <w:szCs w:val="24"/>
          <w:lang w:val="fr-FR"/>
        </w:rPr>
      </w:pPr>
      <w:r w:rsidRPr="007932FD">
        <w:rPr>
          <w:b/>
          <w:noProof/>
          <w:sz w:val="24"/>
          <w:szCs w:val="24"/>
          <w:lang w:val="fr-FR"/>
        </w:rPr>
        <w:t>On Enter Shadow</w:t>
      </w:r>
      <w:r w:rsidRPr="007932FD">
        <w:rPr>
          <w:noProof/>
          <w:sz w:val="24"/>
          <w:szCs w:val="24"/>
          <w:lang w:val="fr-FR"/>
        </w:rPr>
        <w:t xml:space="preserve"> : </w:t>
      </w:r>
      <w:r w:rsidR="000F46C9" w:rsidRPr="007932FD">
        <w:rPr>
          <w:noProof/>
          <w:sz w:val="24"/>
          <w:szCs w:val="24"/>
          <w:lang w:val="fr-FR"/>
        </w:rPr>
        <w:t>Toutes les fonctions appelées lorsque le GameObject entre dans l’ombre.</w:t>
      </w:r>
    </w:p>
    <w:p w:rsidR="006573DD" w:rsidRPr="00D369C9" w:rsidRDefault="008E770E" w:rsidP="000B28FF">
      <w:pPr>
        <w:rPr>
          <w:noProof/>
          <w:sz w:val="24"/>
          <w:szCs w:val="24"/>
          <w:lang w:val="fr-FR"/>
        </w:rPr>
      </w:pPr>
      <w:r w:rsidRPr="00865119">
        <w:rPr>
          <w:b/>
          <w:noProof/>
          <w:sz w:val="24"/>
          <w:szCs w:val="24"/>
          <w:lang w:val="fr-FR"/>
        </w:rPr>
        <w:t>On Exit Shadow</w:t>
      </w:r>
      <w:r w:rsidRPr="00865119">
        <w:rPr>
          <w:noProof/>
          <w:sz w:val="24"/>
          <w:szCs w:val="24"/>
          <w:lang w:val="fr-FR"/>
        </w:rPr>
        <w:t xml:space="preserve"> : </w:t>
      </w:r>
      <w:r w:rsidR="007932FD" w:rsidRPr="00865119">
        <w:rPr>
          <w:noProof/>
          <w:sz w:val="24"/>
          <w:szCs w:val="24"/>
          <w:lang w:val="fr-FR"/>
        </w:rPr>
        <w:t>Toutes les fonctions appelées lorsque le GameObject sort de l’ombre.</w:t>
      </w:r>
    </w:p>
    <w:p w:rsidR="004F3A8C" w:rsidRDefault="003232CB">
      <w:pPr>
        <w:pStyle w:val="Titre1"/>
        <w:rPr>
          <w:noProof/>
          <w:lang w:val="fr-FR"/>
        </w:rPr>
      </w:pPr>
      <w:bookmarkStart w:id="3" w:name="_Toc475785525"/>
      <w:r>
        <w:rPr>
          <w:noProof/>
          <w:lang w:val="fr-FR"/>
        </w:rPr>
        <w:lastRenderedPageBreak/>
        <w:t>Script</w:t>
      </w:r>
      <w:bookmarkEnd w:id="3"/>
    </w:p>
    <w:p w:rsidR="003232CB" w:rsidRDefault="003232CB" w:rsidP="003232CB">
      <w:pPr>
        <w:rPr>
          <w:lang w:val="fr-FR"/>
        </w:rPr>
      </w:pPr>
    </w:p>
    <w:p w:rsidR="003232CB" w:rsidRDefault="00F91D5C" w:rsidP="003232CB">
      <w:pPr>
        <w:rPr>
          <w:lang w:val="fr-FR"/>
        </w:rPr>
      </w:pPr>
      <w:r>
        <w:rPr>
          <w:lang w:val="fr-FR"/>
        </w:rPr>
        <w:pict>
          <v:shape id="_x0000_i1025" type="#_x0000_t75" style="width:417.75pt;height:100.5pt">
            <v:imagedata r:id="rId17" o:title="awake"/>
          </v:shape>
        </w:pict>
      </w:r>
    </w:p>
    <w:p w:rsidR="00E9148D" w:rsidRPr="00AD24E4" w:rsidRDefault="00AD24E4" w:rsidP="003232CB">
      <w:pPr>
        <w:rPr>
          <w:sz w:val="24"/>
          <w:szCs w:val="24"/>
          <w:lang w:val="fr-FR"/>
        </w:rPr>
      </w:pPr>
      <w:r w:rsidRPr="00AD24E4">
        <w:rPr>
          <w:sz w:val="24"/>
          <w:szCs w:val="24"/>
          <w:lang w:val="fr-FR"/>
        </w:rPr>
        <w:t xml:space="preserve">Au démarrage, ce script cherchera toutes les lumières. </w:t>
      </w:r>
      <w:r>
        <w:rPr>
          <w:sz w:val="24"/>
          <w:szCs w:val="24"/>
          <w:lang w:val="fr-FR"/>
        </w:rPr>
        <w:t>Vous pouvez aussi commenter cette partie et choisir de sélectionner vous-même les lumières dans l’</w:t>
      </w:r>
      <w:proofErr w:type="spellStart"/>
      <w:r>
        <w:rPr>
          <w:sz w:val="24"/>
          <w:szCs w:val="24"/>
          <w:lang w:val="fr-FR"/>
        </w:rPr>
        <w:t>inspector</w:t>
      </w:r>
      <w:proofErr w:type="spellEnd"/>
      <w:r>
        <w:rPr>
          <w:sz w:val="24"/>
          <w:szCs w:val="24"/>
          <w:lang w:val="fr-FR"/>
        </w:rPr>
        <w:t xml:space="preserve"> de </w:t>
      </w:r>
      <w:proofErr w:type="spellStart"/>
      <w:r>
        <w:rPr>
          <w:sz w:val="24"/>
          <w:szCs w:val="24"/>
          <w:lang w:val="fr-FR"/>
        </w:rPr>
        <w:t>Unity</w:t>
      </w:r>
      <w:proofErr w:type="spellEnd"/>
      <w:r>
        <w:rPr>
          <w:sz w:val="24"/>
          <w:szCs w:val="24"/>
          <w:lang w:val="fr-FR"/>
        </w:rPr>
        <w:t>, en mettant la variable « Lights » en public.</w:t>
      </w:r>
    </w:p>
    <w:p w:rsidR="003232CB" w:rsidRDefault="00E9148D" w:rsidP="003232CB">
      <w:pPr>
        <w:rPr>
          <w:sz w:val="24"/>
          <w:szCs w:val="24"/>
        </w:rPr>
      </w:pPr>
      <w:r>
        <w:rPr>
          <w:noProof/>
          <w:sz w:val="24"/>
          <w:szCs w:val="24"/>
          <w:lang w:val="fr-FR" w:eastAsia="fr-FR"/>
        </w:rPr>
        <w:drawing>
          <wp:inline distT="0" distB="0" distL="0" distR="0">
            <wp:extent cx="5347970" cy="3019425"/>
            <wp:effectExtent l="0" t="0" r="5080" b="9525"/>
            <wp:docPr id="1" name="Image 1" descr="C:\Users\Rayto\AppData\Local\Microsoft\Windows\INetCacheContent.Word\ondirectional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to\AppData\Local\Microsoft\Windows\INetCacheContent.Word\ondirectionalLigh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48D" w:rsidRPr="006573DD" w:rsidRDefault="006573DD" w:rsidP="003232CB">
      <w:pPr>
        <w:rPr>
          <w:sz w:val="24"/>
          <w:szCs w:val="24"/>
          <w:lang w:val="fr-FR"/>
        </w:rPr>
      </w:pPr>
      <w:r w:rsidRPr="006573DD">
        <w:rPr>
          <w:sz w:val="24"/>
          <w:szCs w:val="24"/>
          <w:lang w:val="fr-FR"/>
        </w:rPr>
        <w:t xml:space="preserve">Cette </w:t>
      </w:r>
      <w:r w:rsidR="00FC3691" w:rsidRPr="006573DD">
        <w:rPr>
          <w:sz w:val="24"/>
          <w:szCs w:val="24"/>
          <w:lang w:val="fr-FR"/>
        </w:rPr>
        <w:t>fonction</w:t>
      </w:r>
      <w:r w:rsidRPr="006573DD">
        <w:rPr>
          <w:sz w:val="24"/>
          <w:szCs w:val="24"/>
          <w:lang w:val="fr-FR"/>
        </w:rPr>
        <w:t xml:space="preserve"> détecte si une lumière directionnelle touche un </w:t>
      </w:r>
      <w:proofErr w:type="spellStart"/>
      <w:r w:rsidRPr="006573DD">
        <w:rPr>
          <w:sz w:val="24"/>
          <w:szCs w:val="24"/>
          <w:lang w:val="fr-FR"/>
        </w:rPr>
        <w:t>GameObject</w:t>
      </w:r>
      <w:proofErr w:type="spellEnd"/>
      <w:r w:rsidRPr="006573DD">
        <w:rPr>
          <w:sz w:val="24"/>
          <w:szCs w:val="24"/>
          <w:lang w:val="fr-FR"/>
        </w:rPr>
        <w:t xml:space="preserve">. </w:t>
      </w:r>
      <w:r>
        <w:rPr>
          <w:sz w:val="24"/>
          <w:szCs w:val="24"/>
          <w:lang w:val="fr-FR"/>
        </w:rPr>
        <w:t xml:space="preserve">Vous pouvez modifier cette fonction </w:t>
      </w:r>
      <w:r w:rsidRPr="006573DD">
        <w:rPr>
          <w:sz w:val="24"/>
          <w:szCs w:val="24"/>
          <w:lang w:val="fr-FR"/>
        </w:rPr>
        <w:t>“if(</w:t>
      </w:r>
      <w:proofErr w:type="spellStart"/>
      <w:r w:rsidRPr="006573DD">
        <w:rPr>
          <w:sz w:val="24"/>
          <w:szCs w:val="24"/>
          <w:lang w:val="fr-FR"/>
        </w:rPr>
        <w:t>Physics.Raycast</w:t>
      </w:r>
      <w:proofErr w:type="spellEnd"/>
      <w:r w:rsidRPr="006573DD">
        <w:rPr>
          <w:sz w:val="24"/>
          <w:szCs w:val="24"/>
          <w:lang w:val="fr-FR"/>
        </w:rPr>
        <w:t>…)” pour connaitre l’objet qui crée l’ombre.</w:t>
      </w:r>
    </w:p>
    <w:sectPr w:rsidR="00E9148D" w:rsidRPr="006573DD">
      <w:headerReference w:type="default" r:id="rId19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A95" w:rsidRDefault="003A2A95">
      <w:pPr>
        <w:spacing w:after="0" w:line="240" w:lineRule="auto"/>
      </w:pPr>
      <w:r>
        <w:separator/>
      </w:r>
    </w:p>
    <w:p w:rsidR="003A2A95" w:rsidRDefault="003A2A95"/>
    <w:p w:rsidR="003A2A95" w:rsidRDefault="003A2A95"/>
  </w:endnote>
  <w:endnote w:type="continuationSeparator" w:id="0">
    <w:p w:rsidR="003A2A95" w:rsidRDefault="003A2A95">
      <w:pPr>
        <w:spacing w:after="0" w:line="240" w:lineRule="auto"/>
      </w:pPr>
      <w:r>
        <w:continuationSeparator/>
      </w:r>
    </w:p>
    <w:p w:rsidR="003A2A95" w:rsidRDefault="003A2A95"/>
    <w:p w:rsidR="003A2A95" w:rsidRDefault="003A2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A95" w:rsidRDefault="003A2A95">
      <w:pPr>
        <w:spacing w:after="0" w:line="240" w:lineRule="auto"/>
      </w:pPr>
      <w:r>
        <w:separator/>
      </w:r>
    </w:p>
    <w:p w:rsidR="003A2A95" w:rsidRDefault="003A2A95"/>
    <w:p w:rsidR="003A2A95" w:rsidRDefault="003A2A95"/>
  </w:footnote>
  <w:footnote w:type="continuationSeparator" w:id="0">
    <w:p w:rsidR="003A2A95" w:rsidRDefault="003A2A95">
      <w:pPr>
        <w:spacing w:after="0" w:line="240" w:lineRule="auto"/>
      </w:pPr>
      <w:r>
        <w:continuationSeparator/>
      </w:r>
    </w:p>
    <w:p w:rsidR="003A2A95" w:rsidRDefault="003A2A95"/>
    <w:p w:rsidR="003A2A95" w:rsidRDefault="003A2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FD3EE7" w:rsidRPr="002E3E7D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2E3E7D" w:rsidRDefault="00FD3EE7">
          <w:pPr>
            <w:pStyle w:val="Titredinformations"/>
            <w:rPr>
              <w:noProof/>
              <w:lang w:val="fr-FR"/>
            </w:rPr>
          </w:pPr>
          <w:r w:rsidRPr="002E3E7D">
            <w:rPr>
              <w:noProof/>
              <w:lang w:val="fr-FR"/>
            </w:rPr>
            <w:t>Table des matières</w:t>
          </w:r>
        </w:p>
      </w:tc>
    </w:tr>
    <w:tr w:rsidR="00FD3EE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  <w:tc>
        <w:tcPr>
          <w:tcW w:w="288" w:type="dxa"/>
          <w:shd w:val="clear" w:color="auto" w:fill="auto"/>
        </w:tcPr>
        <w:p w:rsidR="00FD3EE7" w:rsidRDefault="00FD3EE7">
          <w:pPr>
            <w:pStyle w:val="En-tte"/>
          </w:pPr>
        </w:p>
      </w:tc>
      <w:tc>
        <w:tcPr>
          <w:tcW w:w="8424" w:type="dxa"/>
          <w:shd w:val="clear" w:color="auto" w:fill="000000" w:themeFill="text1"/>
        </w:tcPr>
        <w:p w:rsidR="00FD3EE7" w:rsidRDefault="00FD3EE7">
          <w:pPr>
            <w:pStyle w:val="En-tte"/>
          </w:pPr>
        </w:p>
      </w:tc>
    </w:tr>
  </w:tbl>
  <w:p w:rsidR="00FD3EE7" w:rsidRDefault="00FD3EE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FD3EE7" w:rsidRPr="00A83288">
      <w:trPr>
        <w:trHeight w:hRule="exact" w:val="720"/>
        <w:jc w:val="right"/>
      </w:trPr>
      <w:tc>
        <w:tcPr>
          <w:tcW w:w="2088" w:type="dxa"/>
          <w:vAlign w:val="bottom"/>
        </w:tcPr>
        <w:p w:rsidR="00FD3EE7" w:rsidRDefault="00FD3EE7">
          <w:pPr>
            <w:pStyle w:val="Page"/>
          </w:pPr>
          <w:r>
            <w:rPr>
              <w:lang w:val="fr-FR"/>
            </w:rPr>
            <w:t xml:space="preserve">Pg. </w:t>
          </w:r>
          <w:r>
            <w:fldChar w:fldCharType="begin"/>
          </w:r>
          <w:r>
            <w:instrText>Page \# 0#</w:instrText>
          </w:r>
          <w:r>
            <w:fldChar w:fldCharType="separate"/>
          </w:r>
          <w:r w:rsidR="003F5F86">
            <w:t>04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FD3EE7" w:rsidRDefault="00FD3EE7"/>
      </w:tc>
      <w:tc>
        <w:tcPr>
          <w:tcW w:w="8424" w:type="dxa"/>
          <w:vAlign w:val="bottom"/>
        </w:tcPr>
        <w:p w:rsidR="00FD3EE7" w:rsidRPr="00A45330" w:rsidRDefault="00FD3EE7">
          <w:pPr>
            <w:pStyle w:val="Titredinformations"/>
            <w:rPr>
              <w:lang w:val="fr-FR"/>
            </w:rPr>
          </w:pPr>
          <w:r>
            <w:fldChar w:fldCharType="begin"/>
          </w:r>
          <w:r w:rsidRPr="00A45330">
            <w:rPr>
              <w:lang w:val="fr-FR"/>
            </w:rPr>
            <w:instrText>If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 </w:instrText>
          </w:r>
          <w:r>
            <w:fldChar w:fldCharType="separate"/>
          </w:r>
          <w:r w:rsidR="003F5F86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 w:rsidRPr="00A45330">
            <w:rPr>
              <w:lang w:val="fr-FR"/>
            </w:rPr>
            <w:instrText>&lt;&gt; “Error*” “</w:instrText>
          </w:r>
          <w:r>
            <w:fldChar w:fldCharType="begin"/>
          </w:r>
          <w:r w:rsidRPr="00A45330">
            <w:rPr>
              <w:lang w:val="fr-FR"/>
            </w:rPr>
            <w:instrText xml:space="preserve"> STYLEREF “</w:instrText>
          </w:r>
          <w:r w:rsidRPr="00C51740">
            <w:rPr>
              <w:lang w:val="fr-FR"/>
            </w:rPr>
            <w:instrText>Titre 1</w:instrText>
          </w:r>
          <w:r w:rsidRPr="00A45330">
            <w:rPr>
              <w:lang w:val="fr-FR"/>
            </w:rPr>
            <w:instrText xml:space="preserve">” </w:instrText>
          </w:r>
          <w:r>
            <w:fldChar w:fldCharType="separate"/>
          </w:r>
          <w:r w:rsidR="003F5F86">
            <w:rPr>
              <w:noProof/>
              <w:lang w:val="fr-FR"/>
            </w:rPr>
            <w:instrText>Script</w:instrText>
          </w:r>
          <w:r>
            <w:rPr>
              <w:noProof/>
            </w:rPr>
            <w:fldChar w:fldCharType="end"/>
          </w:r>
          <w:r>
            <w:fldChar w:fldCharType="separate"/>
          </w:r>
          <w:r w:rsidR="003F5F86">
            <w:rPr>
              <w:noProof/>
              <w:lang w:val="fr-FR"/>
            </w:rPr>
            <w:t>Script</w:t>
          </w:r>
          <w:r>
            <w:fldChar w:fldCharType="end"/>
          </w:r>
        </w:p>
      </w:tc>
    </w:tr>
    <w:tr w:rsidR="00FD3EE7" w:rsidRPr="00A83288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288" w:type="dxa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  <w:tc>
        <w:tcPr>
          <w:tcW w:w="8424" w:type="dxa"/>
          <w:shd w:val="clear" w:color="auto" w:fill="000000" w:themeFill="text1"/>
        </w:tcPr>
        <w:p w:rsidR="00FD3EE7" w:rsidRPr="00A45330" w:rsidRDefault="00FD3EE7">
          <w:pPr>
            <w:rPr>
              <w:sz w:val="10"/>
              <w:lang w:val="fr-FR"/>
            </w:rPr>
          </w:pPr>
        </w:p>
      </w:tc>
    </w:tr>
  </w:tbl>
  <w:p w:rsidR="00FD3EE7" w:rsidRPr="00A45330" w:rsidRDefault="00FD3EE7">
    <w:pPr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3E3E3E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color w:val="3E3E3E" w:themeColor="accent1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  <w:color w:val="3E3E3E" w:themeColor="accent1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  <w:color w:val="3E3E3E" w:themeColor="accent1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  <w:color w:val="3E3E3E" w:themeColor="accent1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1C"/>
    <w:rsid w:val="0004344C"/>
    <w:rsid w:val="00061FD2"/>
    <w:rsid w:val="00063776"/>
    <w:rsid w:val="000833AE"/>
    <w:rsid w:val="00096595"/>
    <w:rsid w:val="000A74F6"/>
    <w:rsid w:val="000B28FF"/>
    <w:rsid w:val="000C1DF0"/>
    <w:rsid w:val="000D3729"/>
    <w:rsid w:val="000F46C9"/>
    <w:rsid w:val="00110E36"/>
    <w:rsid w:val="00175E50"/>
    <w:rsid w:val="001C7EAC"/>
    <w:rsid w:val="001F7730"/>
    <w:rsid w:val="00227BC8"/>
    <w:rsid w:val="00281C80"/>
    <w:rsid w:val="002E3E7D"/>
    <w:rsid w:val="002F1011"/>
    <w:rsid w:val="003232CB"/>
    <w:rsid w:val="0038650C"/>
    <w:rsid w:val="00390B02"/>
    <w:rsid w:val="003A2A95"/>
    <w:rsid w:val="003C4DBA"/>
    <w:rsid w:val="003D35FF"/>
    <w:rsid w:val="003F4B9E"/>
    <w:rsid w:val="003F5F86"/>
    <w:rsid w:val="00414AC8"/>
    <w:rsid w:val="00454C87"/>
    <w:rsid w:val="0046442D"/>
    <w:rsid w:val="00470DDA"/>
    <w:rsid w:val="00474C39"/>
    <w:rsid w:val="00481C27"/>
    <w:rsid w:val="004F3A8C"/>
    <w:rsid w:val="004F661F"/>
    <w:rsid w:val="005967CB"/>
    <w:rsid w:val="005A3A09"/>
    <w:rsid w:val="005B51DC"/>
    <w:rsid w:val="005C1D29"/>
    <w:rsid w:val="005D5703"/>
    <w:rsid w:val="005F4D60"/>
    <w:rsid w:val="006315EC"/>
    <w:rsid w:val="00635FE6"/>
    <w:rsid w:val="006547B1"/>
    <w:rsid w:val="006573DD"/>
    <w:rsid w:val="006B1AA4"/>
    <w:rsid w:val="006E4111"/>
    <w:rsid w:val="00717D5D"/>
    <w:rsid w:val="00747A82"/>
    <w:rsid w:val="00751FC5"/>
    <w:rsid w:val="0076484E"/>
    <w:rsid w:val="00786903"/>
    <w:rsid w:val="007932FD"/>
    <w:rsid w:val="00795480"/>
    <w:rsid w:val="008568BD"/>
    <w:rsid w:val="008571C0"/>
    <w:rsid w:val="00865119"/>
    <w:rsid w:val="008723E7"/>
    <w:rsid w:val="008B057D"/>
    <w:rsid w:val="008D181B"/>
    <w:rsid w:val="008D6280"/>
    <w:rsid w:val="008E40AA"/>
    <w:rsid w:val="008E770E"/>
    <w:rsid w:val="009562D6"/>
    <w:rsid w:val="009722B1"/>
    <w:rsid w:val="009819EF"/>
    <w:rsid w:val="009931DA"/>
    <w:rsid w:val="009D4858"/>
    <w:rsid w:val="009D67B2"/>
    <w:rsid w:val="009E1601"/>
    <w:rsid w:val="00A10634"/>
    <w:rsid w:val="00A10B91"/>
    <w:rsid w:val="00A23D3B"/>
    <w:rsid w:val="00A45330"/>
    <w:rsid w:val="00A8057F"/>
    <w:rsid w:val="00A83288"/>
    <w:rsid w:val="00AD24E4"/>
    <w:rsid w:val="00B25047"/>
    <w:rsid w:val="00BE768B"/>
    <w:rsid w:val="00C51740"/>
    <w:rsid w:val="00C6472B"/>
    <w:rsid w:val="00C74F9D"/>
    <w:rsid w:val="00CB1409"/>
    <w:rsid w:val="00D369C9"/>
    <w:rsid w:val="00D461D7"/>
    <w:rsid w:val="00D71C9B"/>
    <w:rsid w:val="00D74B93"/>
    <w:rsid w:val="00D970EC"/>
    <w:rsid w:val="00DA2DFF"/>
    <w:rsid w:val="00E0501C"/>
    <w:rsid w:val="00E67ECA"/>
    <w:rsid w:val="00E70DDD"/>
    <w:rsid w:val="00E9148D"/>
    <w:rsid w:val="00EB2E0E"/>
    <w:rsid w:val="00F10758"/>
    <w:rsid w:val="00F30727"/>
    <w:rsid w:val="00F45D58"/>
    <w:rsid w:val="00F91D5C"/>
    <w:rsid w:val="00FC3691"/>
    <w:rsid w:val="00FD3EE7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582134"/>
  <w15:docId w15:val="{A9574F8A-7BA9-4742-A109-753A498B6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  <w:ind w:left="29" w:right="144"/>
    </w:pPr>
    <w:rPr>
      <w:color w:val="3E3E3E" w:themeColor="accent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3E3E3E" w:themeColor="accent1"/>
    </w:rPr>
  </w:style>
  <w:style w:type="paragraph" w:styleId="Sous-titre">
    <w:name w:val="Subtitle"/>
    <w:basedOn w:val="Normal"/>
    <w:next w:val="Normal"/>
    <w:link w:val="Sous-titreC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que">
    <w:name w:val="Graphiqu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itredinformations">
    <w:name w:val="Titre d’informations"/>
    <w:basedOn w:val="Normal"/>
    <w:uiPriority w:val="2"/>
    <w:qFormat/>
    <w:rsid w:val="00D461D7"/>
    <w:pPr>
      <w:spacing w:after="60" w:line="240" w:lineRule="auto"/>
      <w:ind w:left="29" w:right="29"/>
      <w:jc w:val="right"/>
    </w:pPr>
    <w:rPr>
      <w:b/>
      <w:bCs/>
      <w:color w:val="5F5F5F" w:themeColor="accent5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re">
    <w:name w:val="Title"/>
    <w:basedOn w:val="Normal"/>
    <w:next w:val="Normal"/>
    <w:link w:val="TitreCar"/>
    <w:uiPriority w:val="2"/>
    <w:qFormat/>
    <w:rsid w:val="00D461D7"/>
    <w:pPr>
      <w:spacing w:after="40" w:line="240" w:lineRule="auto"/>
    </w:pPr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customStyle="1" w:styleId="TitreCar">
    <w:name w:val="Titre Car"/>
    <w:basedOn w:val="Policepardfaut"/>
    <w:link w:val="Titre"/>
    <w:uiPriority w:val="2"/>
    <w:rsid w:val="00D461D7"/>
    <w:rPr>
      <w:rFonts w:asciiTheme="majorHAnsi" w:eastAsiaTheme="majorEastAsia" w:hAnsiTheme="majorHAnsi" w:cstheme="majorBidi"/>
      <w:b/>
      <w:bCs/>
      <w:color w:val="5F5F5F" w:themeColor="accent5"/>
      <w:sz w:val="200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styleId="lev">
    <w:name w:val="Strong"/>
    <w:basedOn w:val="Policepardfaut"/>
    <w:uiPriority w:val="10"/>
    <w:qFormat/>
    <w:rPr>
      <w:b/>
      <w:bCs/>
    </w:rPr>
  </w:style>
  <w:style w:type="character" w:customStyle="1" w:styleId="Sous-titreCar">
    <w:name w:val="Sous-titre Car"/>
    <w:basedOn w:val="Policepardfaut"/>
    <w:link w:val="Sous-titr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Sommaire">
    <w:name w:val="Sommaire"/>
    <w:basedOn w:val="Normal"/>
    <w:uiPriority w:val="3"/>
    <w:qFormat/>
    <w:pPr>
      <w:spacing w:before="360" w:after="480" w:line="360" w:lineRule="auto"/>
    </w:pPr>
    <w:rPr>
      <w:i/>
      <w:iCs/>
      <w:color w:val="3E3E3E" w:themeColor="accent1"/>
      <w:kern w:val="20"/>
      <w:sz w:val="28"/>
    </w:rPr>
  </w:style>
  <w:style w:type="paragraph" w:styleId="Sansinterligne">
    <w:name w:val="No Spacing"/>
    <w:link w:val="SansinterligneCar"/>
    <w:uiPriority w:val="1"/>
    <w:unhideWhenUsed/>
    <w:qFormat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Pr>
      <w:color w:val="5F5F5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3E3E3E" w:themeColor="accent1"/>
      <w:kern w:val="20"/>
      <w:sz w:val="44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Citation">
    <w:name w:val="Quote"/>
    <w:basedOn w:val="Normal"/>
    <w:next w:val="Normal"/>
    <w:link w:val="CitationCar"/>
    <w:uiPriority w:val="1"/>
    <w:unhideWhenUsed/>
    <w:qFormat/>
    <w:rsid w:val="00E0501C"/>
    <w:pPr>
      <w:spacing w:before="240" w:after="240" w:line="288" w:lineRule="auto"/>
    </w:pPr>
    <w:rPr>
      <w:i/>
      <w:iCs/>
      <w:color w:val="0070C0"/>
      <w:kern w:val="20"/>
      <w:sz w:val="24"/>
    </w:rPr>
  </w:style>
  <w:style w:type="character" w:customStyle="1" w:styleId="CitationCar">
    <w:name w:val="Citation Car"/>
    <w:basedOn w:val="Policepardfaut"/>
    <w:link w:val="Citation"/>
    <w:uiPriority w:val="1"/>
    <w:rsid w:val="00E0501C"/>
    <w:rPr>
      <w:i/>
      <w:iCs/>
      <w:color w:val="0070C0"/>
      <w:kern w:val="20"/>
      <w:sz w:val="24"/>
    </w:rPr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ar">
    <w:name w:val="Signature Car"/>
    <w:basedOn w:val="Policepardfaut"/>
    <w:link w:val="Signature"/>
    <w:uiPriority w:val="9"/>
    <w:rPr>
      <w:color w:val="595959" w:themeColor="text1" w:themeTint="A6"/>
      <w:kern w:val="20"/>
    </w:r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enumros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enumros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leaufinancier">
    <w:name w:val="Tableau financier"/>
    <w:basedOn w:val="Tableau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edetableau">
    <w:name w:val="Texte de tableau"/>
    <w:basedOn w:val="Normal"/>
    <w:uiPriority w:val="1"/>
    <w:qFormat/>
    <w:pPr>
      <w:spacing w:before="60" w:after="60" w:line="240" w:lineRule="auto"/>
    </w:pPr>
  </w:style>
  <w:style w:type="paragraph" w:customStyle="1" w:styleId="Organisation">
    <w:name w:val="Organisation"/>
    <w:basedOn w:val="Normal"/>
    <w:uiPriority w:val="2"/>
    <w:qFormat/>
    <w:rsid w:val="00D461D7"/>
    <w:pPr>
      <w:spacing w:after="60" w:line="240" w:lineRule="auto"/>
      <w:ind w:left="29" w:right="29"/>
    </w:pPr>
    <w:rPr>
      <w:b/>
      <w:bCs/>
      <w:color w:val="5F5F5F" w:themeColor="accent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to\AppData\Roaming\Microsoft\Templates\Rapport%20annuel%20(conception%20Rouge%20et%20noire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FEDE4A6BC74C8FBE7E4AF12E774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08B4D92-798E-4EA9-BD6A-8E8287E6F05D}"/>
      </w:docPartPr>
      <w:docPartBody>
        <w:p w:rsidR="00435D53" w:rsidRDefault="007C4279">
          <w:pPr>
            <w:pStyle w:val="66FEDE4A6BC74C8FBE7E4AF12E774DFB"/>
          </w:pPr>
          <w:r w:rsidRPr="00C51740">
            <w:rPr>
              <w:noProof/>
            </w:rPr>
            <w:t>[Ajoutez ici une citation de l’un des dirigeants de votre entreprise ou utilisez cet emplacement pour insérer un court résumé du contenu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epuc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79"/>
    <w:rsid w:val="00322D90"/>
    <w:rsid w:val="00435D53"/>
    <w:rsid w:val="005F22BB"/>
    <w:rsid w:val="007C4279"/>
    <w:rsid w:val="00A75702"/>
    <w:rsid w:val="00E6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8ED62B4C38947BCAA244FEF92BA2168">
    <w:name w:val="08ED62B4C38947BCAA244FEF92BA2168"/>
  </w:style>
  <w:style w:type="paragraph" w:customStyle="1" w:styleId="C6D07D8B15F24D01B1AF6211E922E7E7">
    <w:name w:val="C6D07D8B15F24D01B1AF6211E922E7E7"/>
  </w:style>
  <w:style w:type="paragraph" w:customStyle="1" w:styleId="B2027295D0694D348F00EE4EBBC1CB84">
    <w:name w:val="B2027295D0694D348F00EE4EBBC1CB84"/>
  </w:style>
  <w:style w:type="paragraph" w:customStyle="1" w:styleId="46C44FFB3D45421EB763A512261B9AC0">
    <w:name w:val="46C44FFB3D45421EB763A512261B9AC0"/>
  </w:style>
  <w:style w:type="paragraph" w:customStyle="1" w:styleId="53C8E426D130480AA389D157545E6330">
    <w:name w:val="53C8E426D130480AA389D157545E6330"/>
  </w:style>
  <w:style w:type="paragraph" w:customStyle="1" w:styleId="8C76B87AF53045CE89DA9FAB9E84C3CF">
    <w:name w:val="8C76B87AF53045CE89DA9FAB9E84C3CF"/>
  </w:style>
  <w:style w:type="paragraph" w:customStyle="1" w:styleId="4CE04DC867C447F4925600C83847B3E5">
    <w:name w:val="4CE04DC867C447F4925600C83847B3E5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121DDF874F244C54B88CA6C9942DD71E">
    <w:name w:val="121DDF874F244C54B88CA6C9942DD71E"/>
  </w:style>
  <w:style w:type="paragraph" w:customStyle="1" w:styleId="82A8FE69669B4578B4AF94FE5FECC263">
    <w:name w:val="82A8FE69669B4578B4AF94FE5FECC263"/>
  </w:style>
  <w:style w:type="paragraph" w:customStyle="1" w:styleId="0A7AEFCD5EE64811AC8AA1F323BDB6A7">
    <w:name w:val="0A7AEFCD5EE64811AC8AA1F323BDB6A7"/>
  </w:style>
  <w:style w:type="paragraph" w:customStyle="1" w:styleId="6BE2EDD23E7E4B1BA088724105E2F3F1">
    <w:name w:val="6BE2EDD23E7E4B1BA088724105E2F3F1"/>
  </w:style>
  <w:style w:type="paragraph" w:customStyle="1" w:styleId="3EA758A83DB543B0818CFE3DF60BE909">
    <w:name w:val="3EA758A83DB543B0818CFE3DF60BE909"/>
  </w:style>
  <w:style w:type="paragraph" w:customStyle="1" w:styleId="EC70773B7EF843C6BD6F179BFF06F48F">
    <w:name w:val="EC70773B7EF843C6BD6F179BFF06F48F"/>
  </w:style>
  <w:style w:type="paragraph" w:customStyle="1" w:styleId="C0D24487DA8C4539A48998DC33C5C9A6">
    <w:name w:val="C0D24487DA8C4539A48998DC33C5C9A6"/>
  </w:style>
  <w:style w:type="paragraph" w:customStyle="1" w:styleId="29B987AFBCE845D6A90FC8CB11C22536">
    <w:name w:val="29B987AFBCE845D6A90FC8CB11C22536"/>
  </w:style>
  <w:style w:type="character" w:styleId="lev">
    <w:name w:val="Strong"/>
    <w:basedOn w:val="Policepardfaut"/>
    <w:uiPriority w:val="10"/>
    <w:qFormat/>
    <w:rPr>
      <w:b/>
      <w:bCs/>
    </w:rPr>
  </w:style>
  <w:style w:type="paragraph" w:customStyle="1" w:styleId="8471ECE5840D420D835893369F6F2F05">
    <w:name w:val="8471ECE5840D420D835893369F6F2F05"/>
  </w:style>
  <w:style w:type="paragraph" w:customStyle="1" w:styleId="84399AF46CFF422E9A96DBE85AFB2CE7">
    <w:name w:val="84399AF46CFF422E9A96DBE85AFB2CE7"/>
  </w:style>
  <w:style w:type="paragraph" w:customStyle="1" w:styleId="61E17C916A6049D09EDCCF2582F4A93F">
    <w:name w:val="61E17C916A6049D09EDCCF2582F4A93F"/>
  </w:style>
  <w:style w:type="paragraph" w:customStyle="1" w:styleId="49482A4D117344CBBB3BB131DBD5EE4A">
    <w:name w:val="49482A4D117344CBBB3BB131DBD5EE4A"/>
  </w:style>
  <w:style w:type="paragraph" w:customStyle="1" w:styleId="DA1FB9FCC8044B1D8BD5CD66458E408F">
    <w:name w:val="DA1FB9FCC8044B1D8BD5CD66458E408F"/>
  </w:style>
  <w:style w:type="paragraph" w:customStyle="1" w:styleId="7C83ACC416544A8CA234165770DBAFF8">
    <w:name w:val="7C83ACC416544A8CA234165770DBAFF8"/>
  </w:style>
  <w:style w:type="paragraph" w:customStyle="1" w:styleId="0666FE152B104E07BD5DD54A98F5788D">
    <w:name w:val="0666FE152B104E07BD5DD54A98F5788D"/>
  </w:style>
  <w:style w:type="paragraph" w:customStyle="1" w:styleId="F720B624C60B4469A1710EBDC93848BF">
    <w:name w:val="F720B624C60B4469A1710EBDC93848BF"/>
  </w:style>
  <w:style w:type="paragraph" w:customStyle="1" w:styleId="6A9100DF55FF42DBB73133954ED4C415">
    <w:name w:val="6A9100DF55FF42DBB73133954ED4C415"/>
  </w:style>
  <w:style w:type="paragraph" w:customStyle="1" w:styleId="EBE3AC5C4DAB41B99656F8ED1A2B6715">
    <w:name w:val="EBE3AC5C4DAB41B99656F8ED1A2B6715"/>
  </w:style>
  <w:style w:type="paragraph" w:customStyle="1" w:styleId="C5201587AA3949AA82463013096ED6BB">
    <w:name w:val="C5201587AA3949AA82463013096ED6BB"/>
  </w:style>
  <w:style w:type="paragraph" w:customStyle="1" w:styleId="DC1A7A1170124C4193AE5A3057DE7DA5">
    <w:name w:val="DC1A7A1170124C4193AE5A3057DE7DA5"/>
  </w:style>
  <w:style w:type="paragraph" w:customStyle="1" w:styleId="79918BB6BEB349F9A020B494FE917752">
    <w:name w:val="79918BB6BEB349F9A020B494FE917752"/>
  </w:style>
  <w:style w:type="paragraph" w:customStyle="1" w:styleId="D0BAD19107FF41ACB60DB229D8EA03C7">
    <w:name w:val="D0BAD19107FF41ACB60DB229D8EA03C7"/>
  </w:style>
  <w:style w:type="paragraph" w:customStyle="1" w:styleId="56CA28B58F5C433E9C084EBFAC333360">
    <w:name w:val="56CA28B58F5C433E9C084EBFAC333360"/>
  </w:style>
  <w:style w:type="paragraph" w:customStyle="1" w:styleId="68CB05F85AF84D559C804AA7930CBDC4">
    <w:name w:val="68CB05F85AF84D559C804AA7930CBDC4"/>
  </w:style>
  <w:style w:type="paragraph" w:customStyle="1" w:styleId="ED12D2D24A5F499998F9B9A4218BE115">
    <w:name w:val="ED12D2D24A5F499998F9B9A4218BE115"/>
  </w:style>
  <w:style w:type="paragraph" w:customStyle="1" w:styleId="7A9D87F097784A0FA67544D34C9851E3">
    <w:name w:val="7A9D87F097784A0FA67544D34C9851E3"/>
  </w:style>
  <w:style w:type="paragraph" w:customStyle="1" w:styleId="76678997303F4157A7C50D17646E7A06">
    <w:name w:val="76678997303F4157A7C50D17646E7A06"/>
  </w:style>
  <w:style w:type="paragraph" w:customStyle="1" w:styleId="62C9FF6EC6D540E08417554105EBD7B3">
    <w:name w:val="62C9FF6EC6D540E08417554105EBD7B3"/>
  </w:style>
  <w:style w:type="paragraph" w:customStyle="1" w:styleId="66FEDE4A6BC74C8FBE7E4AF12E774DFB">
    <w:name w:val="66FEDE4A6BC74C8FBE7E4AF12E774D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E3E3E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Par Kayuzo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6d93d202-47fc-4405-873a-cab67cc5f1b2">english</DirectSourceMarket>
    <ThumbnailAsset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 xsi:nil="true"/>
    <AssetId xmlns="6d93d202-47fc-4405-873a-cab67cc5f1b2">TP102835062</AssetId>
    <TPFriendlyName xmlns="6d93d202-47fc-4405-873a-cab67cc5f1b2" xsi:nil="true"/>
    <SourceTitle xmlns="6d93d202-47fc-4405-873a-cab67cc5f1b2" xsi:nil="true"/>
    <TPApplication xmlns="6d93d202-47fc-4405-873a-cab67cc5f1b2" xsi:nil="true"/>
    <TPLaunchHelpLink xmlns="6d93d202-47fc-4405-873a-cab67cc5f1b2" xsi:nil="true"/>
    <OpenTemplate xmlns="6d93d202-47fc-4405-873a-cab67cc5f1b2">true</OpenTemplate>
    <CrawlForDependencies xmlns="6d93d202-47fc-4405-873a-cab67cc5f1b2">false</CrawlForDependencies>
    <ParentAssetId xmlns="6d93d202-47fc-4405-873a-cab67cc5f1b2" xsi:nil="true"/>
    <TrustLevel xmlns="6d93d202-47fc-4405-873a-cab67cc5f1b2">1 Microsoft Managed Content</TrustLevel>
    <PublishStatusLookup xmlns="6d93d202-47fc-4405-873a-cab67cc5f1b2">
      <Value>455905</Value>
      <Value>455906</Value>
    </PublishStatusLookup>
    <LocLastLocAttemptVersionLookup xmlns="6d93d202-47fc-4405-873a-cab67cc5f1b2">145330</LocLastLocAttemptVersionLookup>
    <TemplateTemplateType xmlns="6d93d202-47fc-4405-873a-cab67cc5f1b2">Word Document Template</TemplateTemplateType>
    <IsSearchable xmlns="6d93d202-47fc-4405-873a-cab67cc5f1b2">true</IsSearchable>
    <TPNamespace xmlns="6d93d202-47fc-4405-873a-cab67cc5f1b2" xsi:nil="true"/>
    <Markets xmlns="6d93d202-47fc-4405-873a-cab67cc5f1b2"/>
    <OriginalSourceMarket xmlns="6d93d202-47fc-4405-873a-cab67cc5f1b2">english</OriginalSourceMarket>
    <APDescription xmlns="6d93d202-47fc-4405-873a-cab67cc5f1b2">Use this annual report template to create a report for your business. It includes simple instuctional text to assist you in building a good report. Matches the Red and Black design set.
</APDescription>
    <TPInstallLocation xmlns="6d93d202-47fc-4405-873a-cab67cc5f1b2" xsi:nil="true"/>
    <TPAppVersion xmlns="6d93d202-47fc-4405-873a-cab67cc5f1b2" xsi:nil="true"/>
    <TPCommandLine xmlns="6d93d202-47fc-4405-873a-cab67cc5f1b2" xsi:nil="true"/>
    <APAuthor xmlns="6d93d202-47fc-4405-873a-cab67cc5f1b2">
      <UserInfo>
        <DisplayName>System Account</DisplayName>
        <AccountId>1073741823</AccountId>
        <AccountType/>
      </UserInfo>
    </APAuthor>
    <EditorialStatus xmlns="6d93d202-47fc-4405-873a-cab67cc5f1b2">Complete</EditorialStatus>
    <PublishTargets xmlns="6d93d202-47fc-4405-873a-cab67cc5f1b2">OfficeOnlineVNext,OfflineBuild</PublishTargets>
    <TPLaunchHelpLinkType xmlns="6d93d202-47fc-4405-873a-cab67cc5f1b2">Template</TPLaunchHelpLinkType>
    <OriginalRelease xmlns="6d93d202-47fc-4405-873a-cab67cc5f1b2">15</OriginalRelease>
    <FriendlyTitle xmlns="6d93d202-47fc-4405-873a-cab67cc5f1b2" xsi:nil="true"/>
    <TPClientViewer xmlns="6d93d202-47fc-4405-873a-cab67cc5f1b2" xsi:nil="true"/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>Complete</TemplateStatus>
    <Downloads xmlns="6d93d202-47fc-4405-873a-cab67cc5f1b2">0</Downloads>
    <TPExecutable xmlns="6d93d202-47fc-4405-873a-cab67cc5f1b2" xsi:nil="true"/>
    <SubmitterId xmlns="6d93d202-47fc-4405-873a-cab67cc5f1b2" xsi:nil="true"/>
    <AcquiredFrom xmlns="6d93d202-47fc-4405-873a-cab67cc5f1b2">Internal MS</AcquiredFrom>
    <MarketSpecific xmlns="6d93d202-47fc-4405-873a-cab67cc5f1b2">false</MarketSpecific>
    <LocManualTestRequired xmlns="6d93d202-47fc-4405-873a-cab67cc5f1b2">false</LocManualTestRequired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MachineTranslated xmlns="6d93d202-47fc-4405-873a-cab67cc5f1b2">false</MachineTranslated>
    <PlannedPubDate xmlns="6d93d202-47fc-4405-873a-cab67cc5f1b2" xsi:nil="true"/>
    <ArtSampleDocs xmlns="6d93d202-47fc-4405-873a-cab67cc5f1b2" xsi:nil="true"/>
    <ApprovalLog xmlns="6d93d202-47fc-4405-873a-cab67cc5f1b2" xsi:nil="true"/>
    <ApprovalStatus xmlns="6d93d202-47fc-4405-873a-cab67cc5f1b2">InProgress</ApprovalStatus>
    <EditorialTags xmlns="6d93d202-47fc-4405-873a-cab67cc5f1b2" xsi:nil="true"/>
    <InternalTagsTaxHTField0 xmlns="6d93d202-47fc-4405-873a-cab67cc5f1b2">
      <Terms xmlns="http://schemas.microsoft.com/office/infopath/2007/PartnerControls"/>
    </InternalTagsTaxHTField0>
    <LastHandOff xmlns="6d93d202-47fc-4405-873a-cab67cc5f1b2" xsi:nil="true"/>
    <LocRecommended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Component xmlns="64acb2c5-0a2b-4bda-bd34-58e36cbb80d2" xsi:nil="true"/>
    <AssetStart xmlns="6d93d202-47fc-4405-873a-cab67cc5f1b2">2012-06-08T13:13:40+00:00</AssetStart>
    <LastModifiedDateTime xmlns="6d93d202-47fc-4405-873a-cab67cc5f1b2" xsi:nil="true"/>
    <LocMarketGroupTiers2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2029-01-01T00:00:00+00:00</AssetExpire>
    <IntlLangReviewDate xmlns="6d93d202-47fc-4405-873a-cab67cc5f1b2" xsi:nil="true"/>
    <IntlLangReview xmlns="6d93d202-47fc-4405-873a-cab67cc5f1b2">false</IntlLangReview>
    <OOCacheId xmlns="6d93d202-47fc-4405-873a-cab67cc5f1b2" xsi:nil="true"/>
    <PolicheckWords xmlns="6d93d202-47fc-4405-873a-cab67cc5f1b2" xsi:nil="true"/>
    <CSXSubmissionMarket xmlns="6d93d202-47fc-4405-873a-cab67cc5f1b2" xsi:nil="true"/>
    <BlockPublish xmlns="6d93d202-47fc-4405-873a-cab67cc5f1b2">false</BlockPublish>
    <LocComments xmlns="6d93d202-47fc-4405-873a-cab67cc5f1b2" xsi:nil="true"/>
    <Providers xmlns="6d93d202-47fc-4405-873a-cab67cc5f1b2" xsi:nil="true"/>
    <TimesCloned xmlns="6d93d202-47fc-4405-873a-cab67cc5f1b2" xsi:nil="true"/>
    <ClipArtFilename xmlns="6d93d202-47fc-4405-873a-cab67cc5f1b2" xsi:nil="true"/>
    <TaxCatchAll xmlns="6d93d202-47fc-4405-873a-cab67cc5f1b2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escription0 xmlns="64acb2c5-0a2b-4bda-bd34-58e36cbb80d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847C-DEA3-4069-A003-3CF7081258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69D48F-BB59-47D5-AE15-5D1A8508704E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6713A9C6-34A3-4D3E-A5ED-F37E738021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4919657-959C-4F20-BFE9-711E398F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annuel (conception Rouge et noire)(2).dotx</Template>
  <TotalTime>118</TotalTime>
  <Pages>6</Pages>
  <Words>349</Words>
  <Characters>1920</Characters>
  <Application>Microsoft Office Word</Application>
  <DocSecurity>0</DocSecurity>
  <Lines>16</Lines>
  <Paragraphs>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Gloomy Glow Studio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maxime helaine</dc:creator>
  <cp:lastModifiedBy>maxime helaine</cp:lastModifiedBy>
  <cp:revision>44</cp:revision>
  <cp:lastPrinted>2017-02-25T11:16:00Z</cp:lastPrinted>
  <dcterms:created xsi:type="dcterms:W3CDTF">2017-02-18T21:09:00Z</dcterms:created>
  <dcterms:modified xsi:type="dcterms:W3CDTF">2017-02-25T11:16:00Z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Order">
    <vt:r8>9263700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CampaignTags">
    <vt:lpwstr/>
  </property>
  <property fmtid="{D5CDD505-2E9C-101B-9397-08002B2CF9AE}" pid="11" name="ScenarioTags">
    <vt:lpwstr/>
  </property>
</Properties>
</file>