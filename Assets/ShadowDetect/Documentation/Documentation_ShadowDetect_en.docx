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noProof/>
          <w:lang w:val="fr-FR"/>
        </w:rPr>
        <w:id w:val="-1975434350"/>
        <w:docPartObj>
          <w:docPartGallery w:val="Cover Pages"/>
          <w:docPartUnique/>
        </w:docPartObj>
      </w:sdtPr>
      <w:sdtEndPr/>
      <w:sdtContent>
        <w:p w:rsidR="004F3A8C" w:rsidRPr="002E3E7D" w:rsidRDefault="001C7EAC">
          <w:pPr>
            <w:rPr>
              <w:noProof/>
              <w:lang w:val="fr-FR"/>
            </w:rPr>
          </w:pPr>
          <w:r w:rsidRPr="002E3E7D">
            <w:rPr>
              <w:b/>
              <w:bCs/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458470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348177" cy="6687879"/>
                    <wp:effectExtent l="0" t="0" r="3810" b="0"/>
                    <wp:wrapNone/>
                    <wp:docPr id="14" name="Zone de texte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8177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3EE7" w:rsidRPr="003C4DBA" w:rsidRDefault="000833AE">
                                <w:pPr>
                                  <w:pStyle w:val="Titre"/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  <w:lang w:val="fr-FR" w:eastAsia="fr-FR"/>
                                  </w:rPr>
                                  <w:drawing>
                                    <wp:inline distT="0" distB="0" distL="0" distR="0">
                                      <wp:extent cx="5342890" cy="3261360"/>
                                      <wp:effectExtent l="0" t="0" r="0" b="0"/>
                                      <wp:docPr id="2" name="Imag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FirstTry.png"/>
                                              <pic:cNvPicPr/>
                                            </pic:nvPicPr>
                                            <pic:blipFill>
                                              <a:blip r:embed="rId1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342890" cy="3261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FD3EE7" w:rsidRPr="003C4DBA" w:rsidRDefault="00D004C3" w:rsidP="008B057D">
                                <w:pPr>
                                  <w:pStyle w:val="Sommaire"/>
                                  <w:spacing w:after="600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Citation ou sommaire"/>
                                    <w:tag w:val="Citation ou sommaire"/>
                                    <w:id w:val="-247963122"/>
                                    <w:placeholder>
                                      <w:docPart w:val="66FEDE4A6BC74C8FBE7E4AF12E774DFB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D3EE7" w:rsidRPr="003C4DBA">
                                      <w:rPr>
                                        <w:noProof/>
                                      </w:rPr>
                                      <w:t>By Kayuzo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" o:spid="_x0000_s1026" type="#_x0000_t202" alt="Report title" style="position:absolute;margin-left:0;margin-top:0;width:421.1pt;height:526.6pt;z-index:-251641856;visibility:visible;mso-wrap-style:square;mso-width-percent:1000;mso-height-percent:750;mso-left-percent:59;mso-wrap-distance-left:9pt;mso-wrap-distance-top:0;mso-wrap-distance-right:9pt;mso-wrap-distance-bottom:0;mso-position-horizontal-relative:page;mso-position-vertical:top;mso-position-vertical-relative:margin;mso-width-percent:100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" o:allowoverlap="f" filled="f" stroked="f" strokeweight=".5pt">
                    <v:textbox inset="0,0,0,0">
                      <w:txbxContent>
                        <w:p w:rsidR="00FD3EE7" w:rsidRPr="003C4DBA" w:rsidRDefault="000833AE">
                          <w:pPr>
                            <w:pStyle w:val="Titre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  <w:lang w:val="fr-FR" w:eastAsia="fr-FR"/>
                            </w:rPr>
                            <w:drawing>
                              <wp:inline distT="0" distB="0" distL="0" distR="0">
                                <wp:extent cx="5342890" cy="3261360"/>
                                <wp:effectExtent l="0" t="0" r="0" b="0"/>
                                <wp:docPr id="2" name="Imag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FirstTry.png"/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342890" cy="32613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D3EE7" w:rsidRPr="003C4DBA" w:rsidRDefault="00D004C3" w:rsidP="008B057D">
                          <w:pPr>
                            <w:pStyle w:val="Sommaire"/>
                            <w:spacing w:after="600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Citation ou sommaire"/>
                              <w:tag w:val="Citation ou sommaire"/>
                              <w:id w:val="-247963122"/>
                              <w:placeholder>
                                <w:docPart w:val="66FEDE4A6BC74C8FBE7E4AF12E774DFB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FD3EE7" w:rsidRPr="003C4DBA">
                                <w:rPr>
                                  <w:noProof/>
                                </w:rPr>
                                <w:t>By Kayuzo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2E3E7D">
            <w:rPr>
              <w:b/>
              <w:bCs/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Zone de texte 15" descr="contact inf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3EE7" w:rsidRPr="006E4111" w:rsidRDefault="00D004C3">
                                <w:pPr>
                                  <w:pStyle w:val="Organisation"/>
                                  <w:rPr>
                                    <w:noProof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Société"/>
                                    <w:tag w:val=""/>
                                    <w:id w:val="17353501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D3EE7">
                                      <w:rPr>
                                        <w:noProof/>
                                        <w:lang w:val="fr-FR"/>
                                      </w:rPr>
                                      <w:t>Gloomy Glow Studio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5000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96"/>
                                  <w:gridCol w:w="3597"/>
                                  <w:gridCol w:w="3597"/>
                                </w:tblGrid>
                                <w:tr w:rsidR="00FD3EE7" w:rsidRPr="006E4111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FD3EE7" w:rsidRPr="006E4111" w:rsidRDefault="00FD3EE7">
                                      <w:pPr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FD3EE7" w:rsidRPr="006E4111" w:rsidRDefault="00FD3EE7">
                                      <w:pPr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FD3EE7" w:rsidRPr="006E4111" w:rsidRDefault="00FD3EE7">
                                      <w:pPr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c>
                                </w:tr>
                                <w:tr w:rsidR="00FD3EE7" w:rsidRPr="006E4111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FD3EE7" w:rsidRPr="006E4111" w:rsidRDefault="00D004C3">
                                      <w:pPr>
                                        <w:pStyle w:val="Pieddepage"/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noProof/>
                                            <w:lang w:val="fr-FR"/>
                                          </w:rPr>
                                          <w:alias w:val="Téléphone"/>
                                          <w:tag w:val=""/>
                                          <w:id w:val="130763847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="00FD3EE7">
                                            <w:rPr>
                                              <w:noProof/>
                                              <w:lang w:val="fr-FR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  <w:p w:rsidR="00FD3EE7" w:rsidRPr="006E4111" w:rsidRDefault="00D004C3">
                                      <w:pPr>
                                        <w:pStyle w:val="Pieddepage"/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noProof/>
                                            <w:lang w:val="fr-FR"/>
                                          </w:rPr>
                                          <w:alias w:val="Télécopie"/>
                                          <w:tag w:val=""/>
                                          <w:id w:val="-2015451963"/>
                                          <w:showingPlcHdr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="00FD3EE7">
                                            <w:rPr>
                                              <w:noProof/>
                                              <w:lang w:val="fr-FR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sdt>
                                    <w:sdtPr>
                                      <w:rPr>
                                        <w:noProof/>
                                        <w:lang w:val="fr-FR"/>
                                      </w:rPr>
                                      <w:alias w:val="Adresse"/>
                                      <w:tag w:val=""/>
                                      <w:id w:val="-197652353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67" w:type="pct"/>
                                          <w:tcMar>
                                            <w:bottom w:w="144" w:type="dxa"/>
                                          </w:tcMar>
                                        </w:tcPr>
                                        <w:p w:rsidR="00FD3EE7" w:rsidRPr="006E4111" w:rsidRDefault="00FD3EE7">
                                          <w:pPr>
                                            <w:pStyle w:val="Pieddepage"/>
                                            <w:rPr>
                                              <w:noProof/>
                                              <w:lang w:val="fr-FR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lang w:val="fr-FR"/>
                                            </w:rPr>
                                            <w:t xml:space="preserve">     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FD3EE7" w:rsidRPr="006E4111" w:rsidRDefault="00FD3EE7">
                                      <w:pPr>
                                        <w:pStyle w:val="Pieddepage"/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  <w:p w:rsidR="00FD3EE7" w:rsidRPr="006E4111" w:rsidRDefault="00FD3EE7">
                                      <w:pPr>
                                        <w:pStyle w:val="Pieddepage"/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c>
                                </w:tr>
                                <w:tr w:rsidR="00FD3EE7" w:rsidRPr="006E4111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FD3EE7" w:rsidRPr="006E4111" w:rsidRDefault="00FD3EE7">
                                      <w:pPr>
                                        <w:pStyle w:val="Pieddepage"/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FD3EE7" w:rsidRPr="006E4111" w:rsidRDefault="00FD3EE7">
                                      <w:pPr>
                                        <w:pStyle w:val="Pieddepage"/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FD3EE7" w:rsidRPr="006E4111" w:rsidRDefault="00FD3EE7">
                                      <w:pPr>
                                        <w:pStyle w:val="Pieddepage"/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FD3EE7" w:rsidRPr="006E4111" w:rsidRDefault="00FD3EE7">
                                <w:pPr>
                                  <w:pStyle w:val="Sansinterligne"/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Zone de texte 15" o:spid="_x0000_s1027" type="#_x0000_t202" alt="contact info" style="position:absolute;margin-left:0;margin-top:0;width:540pt;height:139.8pt;z-index:251675648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" o:allowoverlap="f" filled="f" stroked="f" strokeweight=".5pt">
                    <v:textbox inset="0,0,0,0">
                      <w:txbxContent>
                        <w:p w:rsidR="00FD3EE7" w:rsidRPr="006E4111" w:rsidRDefault="00D004C3">
                          <w:pPr>
                            <w:pStyle w:val="Organisation"/>
                            <w:rPr>
                              <w:noProof/>
                              <w:lang w:val="fr-FR"/>
                            </w:rPr>
                          </w:pPr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Société"/>
                              <w:tag w:val=""/>
                              <w:id w:val="17353501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D3EE7">
                                <w:rPr>
                                  <w:noProof/>
                                  <w:lang w:val="fr-FR"/>
                                </w:rPr>
                                <w:t>Gloomy Glow Studio</w:t>
                              </w:r>
                            </w:sdtContent>
                          </w:sdt>
                        </w:p>
                        <w:tbl>
                          <w:tblPr>
                            <w:tblW w:w="5000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96"/>
                            <w:gridCol w:w="3597"/>
                            <w:gridCol w:w="3597"/>
                          </w:tblGrid>
                          <w:tr w:rsidR="00FD3EE7" w:rsidRPr="006E4111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FD3EE7" w:rsidRPr="006E4111" w:rsidRDefault="00FD3EE7">
                                <w:pPr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FD3EE7" w:rsidRPr="006E4111" w:rsidRDefault="00FD3EE7">
                                <w:pPr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FD3EE7" w:rsidRPr="006E4111" w:rsidRDefault="00FD3EE7">
                                <w:pPr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c>
                          </w:tr>
                          <w:tr w:rsidR="00FD3EE7" w:rsidRPr="006E4111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FD3EE7" w:rsidRPr="006E4111" w:rsidRDefault="00D004C3">
                                <w:pPr>
                                  <w:pStyle w:val="Pieddepage"/>
                                  <w:rPr>
                                    <w:noProof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Téléphone"/>
                                    <w:tag w:val=""/>
                                    <w:id w:val="130763847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D3EE7">
                                      <w:rPr>
                                        <w:noProof/>
                                        <w:lang w:val="fr-FR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FD3EE7" w:rsidRPr="006E4111" w:rsidRDefault="00D004C3">
                                <w:pPr>
                                  <w:pStyle w:val="Pieddepage"/>
                                  <w:rPr>
                                    <w:noProof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Télécopie"/>
                                    <w:tag w:val=""/>
                                    <w:id w:val="-2015451963"/>
                                    <w:showingPlcHdr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D3EE7">
                                      <w:rPr>
                                        <w:noProof/>
                                        <w:lang w:val="fr-FR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noProof/>
                                  <w:lang w:val="fr-FR"/>
                                </w:rPr>
                                <w:alias w:val="Adresse"/>
                                <w:tag w:val=""/>
                                <w:id w:val="-197652353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667" w:type="pct"/>
                                    <w:tcMar>
                                      <w:bottom w:w="144" w:type="dxa"/>
                                    </w:tcMar>
                                  </w:tcPr>
                                  <w:p w:rsidR="00FD3EE7" w:rsidRPr="006E4111" w:rsidRDefault="00FD3EE7">
                                    <w:pPr>
                                      <w:pStyle w:val="Pieddepage"/>
                                      <w:rPr>
                                        <w:noProof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lang w:val="fr-FR"/>
                                      </w:rPr>
                                      <w:t xml:space="preserve">     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p w:rsidR="00FD3EE7" w:rsidRPr="006E4111" w:rsidRDefault="00FD3EE7">
                                <w:pPr>
                                  <w:pStyle w:val="Pieddepage"/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  <w:p w:rsidR="00FD3EE7" w:rsidRPr="006E4111" w:rsidRDefault="00FD3EE7">
                                <w:pPr>
                                  <w:pStyle w:val="Pieddepage"/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c>
                          </w:tr>
                          <w:tr w:rsidR="00FD3EE7" w:rsidRPr="006E4111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FD3EE7" w:rsidRPr="006E4111" w:rsidRDefault="00FD3EE7">
                                <w:pPr>
                                  <w:pStyle w:val="Pieddepage"/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FD3EE7" w:rsidRPr="006E4111" w:rsidRDefault="00FD3EE7">
                                <w:pPr>
                                  <w:pStyle w:val="Pieddepage"/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FD3EE7" w:rsidRPr="006E4111" w:rsidRDefault="00FD3EE7">
                                <w:pPr>
                                  <w:pStyle w:val="Pieddepage"/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c>
                          </w:tr>
                        </w:tbl>
                        <w:p w:rsidR="00FD3EE7" w:rsidRPr="006E4111" w:rsidRDefault="00FD3EE7">
                          <w:pPr>
                            <w:pStyle w:val="Sansinterligne"/>
                            <w:rPr>
                              <w:noProof/>
                              <w:lang w:val="fr-FR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:rsidR="004F3A8C" w:rsidRPr="002E3E7D" w:rsidRDefault="001C7EAC">
          <w:pPr>
            <w:rPr>
              <w:b/>
              <w:bCs/>
              <w:noProof/>
              <w:lang w:val="fr-FR"/>
            </w:rPr>
          </w:pPr>
          <w:r w:rsidRPr="002E3E7D">
            <w:rPr>
              <w:noProof/>
              <w:lang w:val="fr-FR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noProof/>
          <w:color w:val="404040" w:themeColor="text1" w:themeTint="BF"/>
          <w:kern w:val="0"/>
          <w:sz w:val="20"/>
          <w:lang w:val="fr-FR"/>
        </w:rPr>
        <w:id w:val="1866023298"/>
        <w:docPartObj>
          <w:docPartGallery w:val="Table of Contents"/>
          <w:docPartUnique/>
        </w:docPartObj>
      </w:sdtPr>
      <w:sdtEndPr/>
      <w:sdtContent>
        <w:p w:rsidR="004529F0" w:rsidRPr="004529F0" w:rsidRDefault="004529F0" w:rsidP="004529F0">
          <w:pPr>
            <w:pStyle w:val="En-ttedetabledesmatires"/>
            <w:rPr>
              <w:noProof/>
              <w:lang w:val="fr-FR"/>
            </w:rPr>
          </w:pPr>
          <w:r>
            <w:rPr>
              <w:noProof/>
              <w:lang w:val="fr-FR"/>
            </w:rPr>
            <w:t>Contents</w:t>
          </w:r>
        </w:p>
        <w:p w:rsidR="00A10B91" w:rsidRDefault="001C7EAC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val="fr-FR" w:eastAsia="fr-FR"/>
            </w:rPr>
          </w:pPr>
          <w:r w:rsidRPr="006E4111">
            <w:rPr>
              <w:color w:val="7F7F7F" w:themeColor="text1" w:themeTint="80"/>
              <w:sz w:val="22"/>
              <w:lang w:val="fr-FR"/>
            </w:rPr>
            <w:fldChar w:fldCharType="begin"/>
          </w:r>
          <w:r w:rsidRPr="006E4111">
            <w:rPr>
              <w:lang w:val="fr-FR"/>
            </w:rPr>
            <w:instrText>TOC \o "1-1" \h \z \u</w:instrText>
          </w:r>
          <w:r w:rsidRPr="006E4111">
            <w:rPr>
              <w:color w:val="7F7F7F" w:themeColor="text1" w:themeTint="80"/>
              <w:sz w:val="22"/>
              <w:lang w:val="fr-FR"/>
            </w:rPr>
            <w:fldChar w:fldCharType="separate"/>
          </w:r>
          <w:hyperlink w:anchor="_Toc475785523" w:history="1">
            <w:r w:rsidR="00A10B91" w:rsidRPr="004E02D0">
              <w:rPr>
                <w:rStyle w:val="Lienhypertexte"/>
              </w:rPr>
              <w:t>Introduction</w:t>
            </w:r>
            <w:r w:rsidR="00A10B91" w:rsidRPr="004E02D0">
              <w:rPr>
                <w:rStyle w:val="Lienhypertexte"/>
                <w:lang w:eastAsia="fr-FR"/>
              </w:rPr>
              <w:t xml:space="preserve"> </w:t>
            </w:r>
            <w:r w:rsidR="00A10B91">
              <w:rPr>
                <w:webHidden/>
              </w:rPr>
              <w:tab/>
            </w:r>
            <w:r w:rsidR="00A10B91">
              <w:rPr>
                <w:webHidden/>
              </w:rPr>
              <w:fldChar w:fldCharType="begin"/>
            </w:r>
            <w:r w:rsidR="00A10B91">
              <w:rPr>
                <w:webHidden/>
              </w:rPr>
              <w:instrText xml:space="preserve"> PAGEREF _Toc475785523 \h </w:instrText>
            </w:r>
            <w:r w:rsidR="00A10B91">
              <w:rPr>
                <w:webHidden/>
              </w:rPr>
            </w:r>
            <w:r w:rsidR="00A10B91">
              <w:rPr>
                <w:webHidden/>
              </w:rPr>
              <w:fldChar w:fldCharType="separate"/>
            </w:r>
            <w:r w:rsidR="00473491">
              <w:rPr>
                <w:webHidden/>
              </w:rPr>
              <w:t>1</w:t>
            </w:r>
            <w:r w:rsidR="00A10B91">
              <w:rPr>
                <w:webHidden/>
              </w:rPr>
              <w:fldChar w:fldCharType="end"/>
            </w:r>
          </w:hyperlink>
        </w:p>
        <w:p w:rsidR="00A10B91" w:rsidRDefault="00D004C3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val="fr-FR" w:eastAsia="fr-FR"/>
            </w:rPr>
          </w:pPr>
          <w:hyperlink w:anchor="_Toc475785524" w:history="1">
            <w:r w:rsidR="00A10B91" w:rsidRPr="004E02D0">
              <w:rPr>
                <w:rStyle w:val="Lienhypertexte"/>
              </w:rPr>
              <w:t>Description</w:t>
            </w:r>
            <w:r w:rsidR="00A10B91">
              <w:rPr>
                <w:webHidden/>
              </w:rPr>
              <w:tab/>
            </w:r>
            <w:r w:rsidR="00A10B91">
              <w:rPr>
                <w:webHidden/>
              </w:rPr>
              <w:fldChar w:fldCharType="begin"/>
            </w:r>
            <w:r w:rsidR="00A10B91">
              <w:rPr>
                <w:webHidden/>
              </w:rPr>
              <w:instrText xml:space="preserve"> PAGEREF _Toc475785524 \h </w:instrText>
            </w:r>
            <w:r w:rsidR="00A10B91">
              <w:rPr>
                <w:webHidden/>
              </w:rPr>
            </w:r>
            <w:r w:rsidR="00A10B91">
              <w:rPr>
                <w:webHidden/>
              </w:rPr>
              <w:fldChar w:fldCharType="separate"/>
            </w:r>
            <w:r w:rsidR="00473491">
              <w:rPr>
                <w:webHidden/>
              </w:rPr>
              <w:t>2</w:t>
            </w:r>
            <w:r w:rsidR="00A10B91">
              <w:rPr>
                <w:webHidden/>
              </w:rPr>
              <w:fldChar w:fldCharType="end"/>
            </w:r>
          </w:hyperlink>
        </w:p>
        <w:p w:rsidR="00A10B91" w:rsidRDefault="00D004C3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val="fr-FR" w:eastAsia="fr-FR"/>
            </w:rPr>
          </w:pPr>
          <w:hyperlink w:anchor="_Toc475785525" w:history="1">
            <w:r w:rsidR="00A10B91" w:rsidRPr="004E02D0">
              <w:rPr>
                <w:rStyle w:val="Lienhypertexte"/>
                <w:lang w:val="fr-FR"/>
              </w:rPr>
              <w:t>Script</w:t>
            </w:r>
            <w:r w:rsidR="00A10B91">
              <w:rPr>
                <w:webHidden/>
              </w:rPr>
              <w:tab/>
            </w:r>
            <w:r w:rsidR="00A10B91">
              <w:rPr>
                <w:webHidden/>
              </w:rPr>
              <w:fldChar w:fldCharType="begin"/>
            </w:r>
            <w:r w:rsidR="00A10B91">
              <w:rPr>
                <w:webHidden/>
              </w:rPr>
              <w:instrText xml:space="preserve"> PAGEREF _Toc475785525 \h </w:instrText>
            </w:r>
            <w:r w:rsidR="00A10B91">
              <w:rPr>
                <w:webHidden/>
              </w:rPr>
            </w:r>
            <w:r w:rsidR="00A10B91">
              <w:rPr>
                <w:webHidden/>
              </w:rPr>
              <w:fldChar w:fldCharType="separate"/>
            </w:r>
            <w:r w:rsidR="00473491">
              <w:rPr>
                <w:webHidden/>
              </w:rPr>
              <w:t>4</w:t>
            </w:r>
            <w:r w:rsidR="00A10B91">
              <w:rPr>
                <w:webHidden/>
              </w:rPr>
              <w:fldChar w:fldCharType="end"/>
            </w:r>
          </w:hyperlink>
        </w:p>
        <w:p w:rsidR="004F3A8C" w:rsidRPr="002E3E7D" w:rsidRDefault="001C7EAC">
          <w:pPr>
            <w:spacing w:before="40" w:after="160" w:line="288" w:lineRule="auto"/>
            <w:rPr>
              <w:b/>
              <w:bCs/>
              <w:noProof/>
              <w:lang w:val="fr-FR"/>
            </w:rPr>
          </w:pPr>
          <w:r w:rsidRPr="006E4111">
            <w:rPr>
              <w:noProof/>
              <w:lang w:val="fr-FR"/>
            </w:rPr>
            <w:fldChar w:fldCharType="end"/>
          </w:r>
        </w:p>
      </w:sdtContent>
    </w:sdt>
    <w:p w:rsidR="004F3A8C" w:rsidRPr="002E3E7D" w:rsidRDefault="004F3A8C">
      <w:pPr>
        <w:rPr>
          <w:noProof/>
          <w:lang w:val="fr-FR"/>
        </w:rPr>
      </w:pPr>
    </w:p>
    <w:p w:rsidR="004F3A8C" w:rsidRPr="002E3E7D" w:rsidRDefault="004F3A8C">
      <w:pPr>
        <w:rPr>
          <w:noProof/>
          <w:lang w:val="fr-FR"/>
        </w:rPr>
        <w:sectPr w:rsidR="004F3A8C" w:rsidRPr="002E3E7D">
          <w:headerReference w:type="default" r:id="rId13"/>
          <w:pgSz w:w="12240" w:h="15840" w:code="1"/>
          <w:pgMar w:top="1080" w:right="720" w:bottom="720" w:left="3096" w:header="1080" w:footer="720" w:gutter="0"/>
          <w:pgNumType w:fmt="lowerRoman" w:start="0"/>
          <w:cols w:space="708"/>
          <w:titlePg/>
          <w:docGrid w:linePitch="360"/>
        </w:sectPr>
      </w:pPr>
    </w:p>
    <w:p w:rsidR="004F3A8C" w:rsidRPr="0076484E" w:rsidRDefault="00A83288">
      <w:pPr>
        <w:pStyle w:val="Titre1"/>
        <w:rPr>
          <w:noProof/>
        </w:rPr>
      </w:pPr>
      <w:bookmarkStart w:id="0" w:name="_Toc475785523"/>
      <w:r w:rsidRPr="0076484E">
        <w:rPr>
          <w:noProof/>
        </w:rPr>
        <w:lastRenderedPageBreak/>
        <w:t>Introduction</w:t>
      </w:r>
      <w:r w:rsidRPr="0076484E">
        <w:rPr>
          <w:noProof/>
          <w:lang w:eastAsia="fr-FR"/>
        </w:rPr>
        <w:t xml:space="preserve"> </w:t>
      </w:r>
      <w:r w:rsidR="001C7EAC" w:rsidRPr="002E3E7D">
        <w:rPr>
          <w:noProof/>
          <w:lang w:val="fr-FR" w:eastAsia="fr-FR"/>
        </w:rPr>
        <mc:AlternateContent>
          <mc:Choice Requires="wps">
            <w:drawing>
              <wp:anchor distT="0" distB="2743200" distL="182880" distR="182880" simplePos="0" relativeHeight="251659264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Zone de texte 5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057" w:rsidRDefault="00644057">
                            <w:pPr>
                              <w:pStyle w:val="Citation"/>
                              <w:rPr>
                                <w:noProof/>
                                <w:lang w:val="fr-FR" w:eastAsia="fr-FR"/>
                              </w:rPr>
                            </w:pPr>
                          </w:p>
                          <w:p w:rsidR="00644057" w:rsidRDefault="00644057">
                            <w:pPr>
                              <w:pStyle w:val="Citation"/>
                              <w:rPr>
                                <w:noProof/>
                                <w:lang w:val="fr-FR" w:eastAsia="fr-FR"/>
                              </w:rPr>
                            </w:pPr>
                          </w:p>
                          <w:p w:rsidR="00644057" w:rsidRDefault="00644057">
                            <w:pPr>
                              <w:pStyle w:val="Citation"/>
                              <w:rPr>
                                <w:noProof/>
                                <w:lang w:val="fr-FR" w:eastAsia="fr-FR"/>
                              </w:rPr>
                            </w:pPr>
                          </w:p>
                          <w:p w:rsidR="00644057" w:rsidRDefault="00644057">
                            <w:pPr>
                              <w:pStyle w:val="Citation"/>
                              <w:rPr>
                                <w:noProof/>
                                <w:lang w:val="fr-FR" w:eastAsia="fr-FR"/>
                              </w:rPr>
                            </w:pPr>
                          </w:p>
                          <w:p w:rsidR="00644057" w:rsidRDefault="00644057">
                            <w:pPr>
                              <w:pStyle w:val="Citation"/>
                              <w:rPr>
                                <w:noProof/>
                                <w:lang w:val="fr-FR" w:eastAsia="fr-FR"/>
                              </w:rPr>
                            </w:pPr>
                          </w:p>
                          <w:p w:rsidR="00644057" w:rsidRDefault="00644057">
                            <w:pPr>
                              <w:pStyle w:val="Citation"/>
                              <w:rPr>
                                <w:noProof/>
                                <w:lang w:val="fr-FR" w:eastAsia="fr-FR"/>
                              </w:rPr>
                            </w:pPr>
                          </w:p>
                          <w:p w:rsidR="00FD3EE7" w:rsidRDefault="00644057">
                            <w:pPr>
                              <w:pStyle w:val="Citation"/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1078994" cy="1594107"/>
                                  <wp:effectExtent l="0" t="0" r="6985" b="635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mini.p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8994" cy="15941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id="Zone de texte 5" o:spid="_x0000_s1028" type="#_x0000_t202" alt="Sidebar" style="position:absolute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" filled="f" stroked="f" strokeweight=".5pt">
                <v:textbox inset="3.6pt,0,3.6pt,0">
                  <w:txbxContent>
                    <w:p w:rsidR="00644057" w:rsidRDefault="00644057">
                      <w:pPr>
                        <w:pStyle w:val="Citation"/>
                        <w:rPr>
                          <w:noProof/>
                          <w:lang w:val="fr-FR" w:eastAsia="fr-FR"/>
                        </w:rPr>
                      </w:pPr>
                    </w:p>
                    <w:p w:rsidR="00644057" w:rsidRDefault="00644057">
                      <w:pPr>
                        <w:pStyle w:val="Citation"/>
                        <w:rPr>
                          <w:noProof/>
                          <w:lang w:val="fr-FR" w:eastAsia="fr-FR"/>
                        </w:rPr>
                      </w:pPr>
                    </w:p>
                    <w:p w:rsidR="00644057" w:rsidRDefault="00644057">
                      <w:pPr>
                        <w:pStyle w:val="Citation"/>
                        <w:rPr>
                          <w:noProof/>
                          <w:lang w:val="fr-FR" w:eastAsia="fr-FR"/>
                        </w:rPr>
                      </w:pPr>
                    </w:p>
                    <w:p w:rsidR="00644057" w:rsidRDefault="00644057">
                      <w:pPr>
                        <w:pStyle w:val="Citation"/>
                        <w:rPr>
                          <w:noProof/>
                          <w:lang w:val="fr-FR" w:eastAsia="fr-FR"/>
                        </w:rPr>
                      </w:pPr>
                    </w:p>
                    <w:p w:rsidR="00644057" w:rsidRDefault="00644057">
                      <w:pPr>
                        <w:pStyle w:val="Citation"/>
                        <w:rPr>
                          <w:noProof/>
                          <w:lang w:val="fr-FR" w:eastAsia="fr-FR"/>
                        </w:rPr>
                      </w:pPr>
                    </w:p>
                    <w:p w:rsidR="00644057" w:rsidRDefault="00644057">
                      <w:pPr>
                        <w:pStyle w:val="Citation"/>
                        <w:rPr>
                          <w:noProof/>
                          <w:lang w:val="fr-FR" w:eastAsia="fr-FR"/>
                        </w:rPr>
                      </w:pPr>
                    </w:p>
                    <w:p w:rsidR="00FD3EE7" w:rsidRDefault="00644057">
                      <w:pPr>
                        <w:pStyle w:val="Citation"/>
                      </w:pPr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>
                            <wp:extent cx="1078994" cy="1594107"/>
                            <wp:effectExtent l="0" t="0" r="6985" b="635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mini.p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8994" cy="15941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End w:id="0"/>
    </w:p>
    <w:p w:rsidR="00A83288" w:rsidRDefault="00A83288" w:rsidP="00A83288">
      <w:pPr>
        <w:rPr>
          <w:noProof/>
        </w:rPr>
      </w:pPr>
    </w:p>
    <w:p w:rsidR="004F3A8C" w:rsidRDefault="005A3A09" w:rsidP="00A8328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Hi, I'm a young developer whose the</w:t>
      </w:r>
      <w:r w:rsidR="00A83288" w:rsidRPr="00A83288">
        <w:rPr>
          <w:noProof/>
          <w:sz w:val="24"/>
          <w:szCs w:val="24"/>
        </w:rPr>
        <w:t xml:space="preserve"> pseudo </w:t>
      </w:r>
      <w:r>
        <w:rPr>
          <w:noProof/>
          <w:sz w:val="24"/>
          <w:szCs w:val="24"/>
        </w:rPr>
        <w:t xml:space="preserve">is </w:t>
      </w:r>
      <w:r w:rsidR="00A83288" w:rsidRPr="00A83288">
        <w:rPr>
          <w:noProof/>
          <w:sz w:val="24"/>
          <w:szCs w:val="24"/>
        </w:rPr>
        <w:t>Kay</w:t>
      </w:r>
      <w:r w:rsidR="002B78C6">
        <w:rPr>
          <w:noProof/>
          <w:sz w:val="24"/>
          <w:szCs w:val="24"/>
        </w:rPr>
        <w:t>u</w:t>
      </w:r>
      <w:r w:rsidR="00A83288" w:rsidRPr="00A83288">
        <w:rPr>
          <w:noProof/>
          <w:sz w:val="24"/>
          <w:szCs w:val="24"/>
        </w:rPr>
        <w:t>zo. I have been working with Unity for 4 years. I have worked on many projects, and I</w:t>
      </w:r>
      <w:r>
        <w:rPr>
          <w:noProof/>
          <w:sz w:val="24"/>
          <w:szCs w:val="24"/>
        </w:rPr>
        <w:t>’m</w:t>
      </w:r>
      <w:r w:rsidR="00A83288" w:rsidRPr="00A83288">
        <w:rPr>
          <w:noProof/>
          <w:sz w:val="24"/>
          <w:szCs w:val="24"/>
        </w:rPr>
        <w:t xml:space="preserve"> embark</w:t>
      </w:r>
      <w:r>
        <w:rPr>
          <w:noProof/>
          <w:sz w:val="24"/>
          <w:szCs w:val="24"/>
        </w:rPr>
        <w:t>ing</w:t>
      </w:r>
      <w:r w:rsidR="00A83288" w:rsidRPr="00A83288">
        <w:rPr>
          <w:noProof/>
          <w:sz w:val="24"/>
          <w:szCs w:val="24"/>
        </w:rPr>
        <w:t xml:space="preserve"> on a personal project. For this purpose, and to share my passion, I will put at the disposal the tools, scripts and other asset that I would have created for my video game "</w:t>
      </w:r>
      <w:r w:rsidR="00A83288" w:rsidRPr="00A83288">
        <w:rPr>
          <w:b/>
          <w:noProof/>
          <w:sz w:val="24"/>
          <w:szCs w:val="24"/>
        </w:rPr>
        <w:t>Gloomy Glow</w:t>
      </w:r>
      <w:r w:rsidR="00A83288" w:rsidRPr="00A83288">
        <w:rPr>
          <w:noProof/>
          <w:sz w:val="24"/>
          <w:szCs w:val="24"/>
        </w:rPr>
        <w:t>".</w:t>
      </w:r>
    </w:p>
    <w:p w:rsidR="00A83288" w:rsidRDefault="00A83288" w:rsidP="00A8328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This first tools is “</w:t>
      </w:r>
      <w:r w:rsidRPr="00A83288">
        <w:rPr>
          <w:b/>
          <w:noProof/>
          <w:sz w:val="24"/>
          <w:szCs w:val="24"/>
        </w:rPr>
        <w:t>Shadow Detect</w:t>
      </w:r>
      <w:r>
        <w:rPr>
          <w:noProof/>
          <w:sz w:val="24"/>
          <w:szCs w:val="24"/>
        </w:rPr>
        <w:t>”. This is a easy way to detect that your character enter</w:t>
      </w:r>
      <w:r w:rsidR="005A3A09">
        <w:rPr>
          <w:noProof/>
          <w:sz w:val="24"/>
          <w:szCs w:val="24"/>
        </w:rPr>
        <w:t>s</w:t>
      </w:r>
      <w:r>
        <w:rPr>
          <w:noProof/>
          <w:sz w:val="24"/>
          <w:szCs w:val="24"/>
        </w:rPr>
        <w:t xml:space="preserve"> on a shadow. This script use the raycasting system of Unity. This script is used to call event when a character enter</w:t>
      </w:r>
      <w:r w:rsidR="005A3A09">
        <w:rPr>
          <w:noProof/>
          <w:sz w:val="24"/>
          <w:szCs w:val="24"/>
        </w:rPr>
        <w:t>s</w:t>
      </w:r>
      <w:r w:rsidR="00096595">
        <w:rPr>
          <w:noProof/>
          <w:sz w:val="24"/>
          <w:szCs w:val="24"/>
        </w:rPr>
        <w:t xml:space="preserve"> (or exit) in</w:t>
      </w:r>
      <w:r>
        <w:rPr>
          <w:noProof/>
          <w:sz w:val="24"/>
          <w:szCs w:val="24"/>
        </w:rPr>
        <w:t xml:space="preserve"> a shadow, or detect the object which make</w:t>
      </w:r>
      <w:r w:rsidR="005A3A09">
        <w:rPr>
          <w:noProof/>
          <w:sz w:val="24"/>
          <w:szCs w:val="24"/>
        </w:rPr>
        <w:t>s</w:t>
      </w:r>
      <w:r>
        <w:rPr>
          <w:noProof/>
          <w:sz w:val="24"/>
          <w:szCs w:val="24"/>
        </w:rPr>
        <w:t xml:space="preserve"> this shadow.</w:t>
      </w:r>
    </w:p>
    <w:p w:rsidR="00A83288" w:rsidRPr="00A83288" w:rsidRDefault="00A83288" w:rsidP="00A8328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You can modify the “</w:t>
      </w:r>
      <w:r w:rsidRPr="00D74B93">
        <w:rPr>
          <w:b/>
          <w:noProof/>
          <w:sz w:val="24"/>
          <w:szCs w:val="24"/>
        </w:rPr>
        <w:t>Shadow Detect</w:t>
      </w:r>
      <w:r>
        <w:rPr>
          <w:noProof/>
          <w:sz w:val="24"/>
          <w:szCs w:val="24"/>
        </w:rPr>
        <w:t>” easily to evolve it.</w:t>
      </w:r>
      <w:r w:rsidR="00D74B93">
        <w:rPr>
          <w:noProof/>
          <w:sz w:val="24"/>
          <w:szCs w:val="24"/>
        </w:rPr>
        <w:t xml:space="preserve"> </w:t>
      </w:r>
      <w:r w:rsidR="0076484E">
        <w:rPr>
          <w:noProof/>
          <w:sz w:val="24"/>
          <w:szCs w:val="24"/>
        </w:rPr>
        <w:t>I’ll try to improve this script according to y</w:t>
      </w:r>
      <w:r w:rsidR="005A3A09">
        <w:rPr>
          <w:noProof/>
          <w:sz w:val="24"/>
          <w:szCs w:val="24"/>
        </w:rPr>
        <w:t xml:space="preserve">our comment. Do not hesitate if you have </w:t>
      </w:r>
      <w:r w:rsidR="0076484E">
        <w:rPr>
          <w:noProof/>
          <w:sz w:val="24"/>
          <w:szCs w:val="24"/>
        </w:rPr>
        <w:t>some questions or to give me</w:t>
      </w:r>
      <w:r w:rsidR="005A3A09">
        <w:rPr>
          <w:noProof/>
          <w:sz w:val="24"/>
          <w:szCs w:val="24"/>
        </w:rPr>
        <w:t xml:space="preserve"> some</w:t>
      </w:r>
      <w:r w:rsidR="0076484E">
        <w:rPr>
          <w:noProof/>
          <w:sz w:val="24"/>
          <w:szCs w:val="24"/>
        </w:rPr>
        <w:t xml:space="preserve"> advices.</w:t>
      </w:r>
    </w:p>
    <w:p w:rsidR="004F3A8C" w:rsidRPr="00A83288" w:rsidRDefault="004F3A8C">
      <w:pPr>
        <w:pStyle w:val="Signature"/>
        <w:rPr>
          <w:noProof/>
        </w:rPr>
      </w:pPr>
    </w:p>
    <w:p w:rsidR="004F3A8C" w:rsidRPr="0076484E" w:rsidRDefault="001F7730">
      <w:pPr>
        <w:pStyle w:val="Titre1"/>
        <w:rPr>
          <w:noProof/>
        </w:rPr>
      </w:pPr>
      <w:bookmarkStart w:id="1" w:name="_Toc475785524"/>
      <w:r w:rsidRPr="0076484E">
        <w:rPr>
          <w:noProof/>
        </w:rPr>
        <w:lastRenderedPageBreak/>
        <w:t>Description</w:t>
      </w:r>
      <w:bookmarkEnd w:id="1"/>
    </w:p>
    <w:p w:rsidR="004F3A8C" w:rsidRPr="0076484E" w:rsidRDefault="00D004C3" w:rsidP="000B28FF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313.95pt;height:430.35pt;z-index:251677696;mso-position-horizontal:left;mso-position-horizontal-relative:text;mso-position-vertical-relative:text">
            <v:imagedata r:id="rId15" o:title="ShadowDetect"/>
            <w10:wrap type="square" side="right"/>
          </v:shape>
        </w:pict>
      </w:r>
      <w:r w:rsidR="000B28FF" w:rsidRPr="0076484E">
        <w:rPr>
          <w:noProof/>
        </w:rPr>
        <w:br w:type="textWrapping" w:clear="all"/>
      </w:r>
    </w:p>
    <w:p w:rsidR="000B28FF" w:rsidRPr="009E1601" w:rsidRDefault="000B28FF" w:rsidP="000B28FF">
      <w:pPr>
        <w:rPr>
          <w:noProof/>
          <w:sz w:val="24"/>
          <w:szCs w:val="24"/>
        </w:rPr>
      </w:pPr>
      <w:r w:rsidRPr="009E1601">
        <w:rPr>
          <w:b/>
          <w:noProof/>
          <w:sz w:val="24"/>
          <w:szCs w:val="24"/>
        </w:rPr>
        <w:t>Transform</w:t>
      </w:r>
      <w:r w:rsidRPr="009E1601">
        <w:rPr>
          <w:noProof/>
          <w:sz w:val="24"/>
          <w:szCs w:val="24"/>
        </w:rPr>
        <w:t xml:space="preserve"> : This </w:t>
      </w:r>
      <w:r w:rsidR="005A3A09">
        <w:rPr>
          <w:noProof/>
          <w:sz w:val="24"/>
          <w:szCs w:val="24"/>
        </w:rPr>
        <w:t xml:space="preserve">is the </w:t>
      </w:r>
      <w:r w:rsidR="00096595">
        <w:rPr>
          <w:noProof/>
          <w:sz w:val="24"/>
          <w:szCs w:val="24"/>
        </w:rPr>
        <w:t>“T</w:t>
      </w:r>
      <w:r w:rsidR="005A3A09">
        <w:rPr>
          <w:noProof/>
          <w:sz w:val="24"/>
          <w:szCs w:val="24"/>
        </w:rPr>
        <w:t>ransform</w:t>
      </w:r>
      <w:r w:rsidR="00096595">
        <w:rPr>
          <w:noProof/>
          <w:sz w:val="24"/>
          <w:szCs w:val="24"/>
        </w:rPr>
        <w:t>”</w:t>
      </w:r>
      <w:r w:rsidR="005A3A09">
        <w:rPr>
          <w:noProof/>
          <w:sz w:val="24"/>
          <w:szCs w:val="24"/>
        </w:rPr>
        <w:t xml:space="preserve"> of object which</w:t>
      </w:r>
      <w:r w:rsidRPr="009E1601">
        <w:rPr>
          <w:noProof/>
          <w:sz w:val="24"/>
          <w:szCs w:val="24"/>
        </w:rPr>
        <w:t xml:space="preserve"> </w:t>
      </w:r>
      <w:r w:rsidR="005A3A09">
        <w:rPr>
          <w:noProof/>
          <w:sz w:val="24"/>
          <w:szCs w:val="24"/>
        </w:rPr>
        <w:t xml:space="preserve">is </w:t>
      </w:r>
      <w:r w:rsidRPr="009E1601">
        <w:rPr>
          <w:noProof/>
          <w:sz w:val="24"/>
          <w:szCs w:val="24"/>
        </w:rPr>
        <w:t>detect</w:t>
      </w:r>
      <w:r w:rsidR="005A3A09">
        <w:rPr>
          <w:noProof/>
          <w:sz w:val="24"/>
          <w:szCs w:val="24"/>
        </w:rPr>
        <w:t>ed in the shadow. It’s better</w:t>
      </w:r>
      <w:r w:rsidR="00FD3EE7" w:rsidRPr="009E1601">
        <w:rPr>
          <w:noProof/>
          <w:sz w:val="24"/>
          <w:szCs w:val="24"/>
        </w:rPr>
        <w:t xml:space="preserve"> to use the transform of the bottom side of yo</w:t>
      </w:r>
      <w:r w:rsidR="005A3A09">
        <w:rPr>
          <w:noProof/>
          <w:sz w:val="24"/>
          <w:szCs w:val="24"/>
        </w:rPr>
        <w:t>ur character, like the foots of</w:t>
      </w:r>
      <w:r w:rsidR="00FD3EE7" w:rsidRPr="009E1601">
        <w:rPr>
          <w:noProof/>
          <w:sz w:val="24"/>
          <w:szCs w:val="24"/>
        </w:rPr>
        <w:t xml:space="preserve"> a humanoid character.</w:t>
      </w:r>
    </w:p>
    <w:p w:rsidR="00FD3EE7" w:rsidRPr="009E1601" w:rsidRDefault="00FD3EE7" w:rsidP="000B28FF">
      <w:pPr>
        <w:rPr>
          <w:noProof/>
          <w:sz w:val="24"/>
          <w:szCs w:val="24"/>
        </w:rPr>
      </w:pPr>
      <w:r w:rsidRPr="009E1601">
        <w:rPr>
          <w:b/>
          <w:noProof/>
          <w:sz w:val="24"/>
          <w:szCs w:val="24"/>
        </w:rPr>
        <w:lastRenderedPageBreak/>
        <w:t>Layers</w:t>
      </w:r>
      <w:r w:rsidRPr="009E1601">
        <w:rPr>
          <w:noProof/>
          <w:sz w:val="24"/>
          <w:szCs w:val="24"/>
        </w:rPr>
        <w:t xml:space="preserve"> : Choos</w:t>
      </w:r>
      <w:bookmarkStart w:id="2" w:name="_GoBack"/>
      <w:bookmarkEnd w:id="2"/>
      <w:r w:rsidRPr="009E1601">
        <w:rPr>
          <w:noProof/>
          <w:sz w:val="24"/>
          <w:szCs w:val="24"/>
        </w:rPr>
        <w:t>e the layer</w:t>
      </w:r>
      <w:r w:rsidR="005D5703" w:rsidRPr="009E1601">
        <w:rPr>
          <w:noProof/>
          <w:sz w:val="24"/>
          <w:szCs w:val="24"/>
        </w:rPr>
        <w:t>s of GameObject which won’t hit by Raycast.</w:t>
      </w:r>
      <w:r w:rsidR="009B0BFE">
        <w:rPr>
          <w:noProof/>
          <w:sz w:val="24"/>
          <w:szCs w:val="24"/>
        </w:rPr>
        <w:t xml:space="preserve"> It’s better to choose the layer of your character and the floor.</w:t>
      </w:r>
    </w:p>
    <w:p w:rsidR="005D5703" w:rsidRPr="009E1601" w:rsidRDefault="005D5703" w:rsidP="000B28FF">
      <w:pPr>
        <w:rPr>
          <w:noProof/>
          <w:sz w:val="24"/>
          <w:szCs w:val="24"/>
        </w:rPr>
      </w:pPr>
      <w:r w:rsidRPr="009E1601">
        <w:rPr>
          <w:b/>
          <w:noProof/>
          <w:sz w:val="24"/>
          <w:szCs w:val="24"/>
        </w:rPr>
        <w:t>On Change Event</w:t>
      </w:r>
      <w:r w:rsidRPr="009E1601">
        <w:rPr>
          <w:noProof/>
          <w:sz w:val="24"/>
          <w:szCs w:val="24"/>
        </w:rPr>
        <w:t xml:space="preserve"> : All function call when the GameObject enter</w:t>
      </w:r>
      <w:r w:rsidR="005A3A09">
        <w:rPr>
          <w:noProof/>
          <w:sz w:val="24"/>
          <w:szCs w:val="24"/>
        </w:rPr>
        <w:t xml:space="preserve">s or exits the </w:t>
      </w:r>
      <w:r w:rsidRPr="009E1601">
        <w:rPr>
          <w:noProof/>
          <w:sz w:val="24"/>
          <w:szCs w:val="24"/>
        </w:rPr>
        <w:t>shadow.</w:t>
      </w:r>
    </w:p>
    <w:p w:rsidR="005D5703" w:rsidRPr="009E1601" w:rsidRDefault="005D5703" w:rsidP="000B28FF">
      <w:pPr>
        <w:rPr>
          <w:noProof/>
          <w:sz w:val="24"/>
          <w:szCs w:val="24"/>
        </w:rPr>
      </w:pPr>
      <w:r w:rsidRPr="009E1601">
        <w:rPr>
          <w:b/>
          <w:noProof/>
          <w:sz w:val="24"/>
          <w:szCs w:val="24"/>
        </w:rPr>
        <w:t>On Enter Shadow</w:t>
      </w:r>
      <w:r w:rsidRPr="009E1601">
        <w:rPr>
          <w:noProof/>
          <w:sz w:val="24"/>
          <w:szCs w:val="24"/>
        </w:rPr>
        <w:t xml:space="preserve"> : All function call when the GameObject enter</w:t>
      </w:r>
      <w:r w:rsidR="00096595">
        <w:rPr>
          <w:noProof/>
          <w:sz w:val="24"/>
          <w:szCs w:val="24"/>
        </w:rPr>
        <w:t>s in the</w:t>
      </w:r>
      <w:r w:rsidRPr="009E1601">
        <w:rPr>
          <w:noProof/>
          <w:sz w:val="24"/>
          <w:szCs w:val="24"/>
        </w:rPr>
        <w:t xml:space="preserve"> shadow.</w:t>
      </w:r>
    </w:p>
    <w:p w:rsidR="005D5703" w:rsidRPr="000B28FF" w:rsidRDefault="005D5703" w:rsidP="000B28FF">
      <w:pPr>
        <w:rPr>
          <w:noProof/>
        </w:rPr>
      </w:pPr>
      <w:r w:rsidRPr="009E1601">
        <w:rPr>
          <w:b/>
          <w:noProof/>
          <w:sz w:val="24"/>
          <w:szCs w:val="24"/>
        </w:rPr>
        <w:t>On Exit Shadow</w:t>
      </w:r>
      <w:r w:rsidRPr="009E1601">
        <w:rPr>
          <w:noProof/>
          <w:sz w:val="24"/>
          <w:szCs w:val="24"/>
        </w:rPr>
        <w:t xml:space="preserve"> : All function call when the GameObject exit</w:t>
      </w:r>
      <w:r w:rsidR="00096595">
        <w:rPr>
          <w:noProof/>
          <w:sz w:val="24"/>
          <w:szCs w:val="24"/>
        </w:rPr>
        <w:t>s the</w:t>
      </w:r>
      <w:r w:rsidRPr="009E1601">
        <w:rPr>
          <w:noProof/>
          <w:sz w:val="24"/>
          <w:szCs w:val="24"/>
        </w:rPr>
        <w:t xml:space="preserve"> shadow.</w:t>
      </w:r>
    </w:p>
    <w:p w:rsidR="004F3A8C" w:rsidRDefault="003232CB">
      <w:pPr>
        <w:pStyle w:val="Titre1"/>
        <w:rPr>
          <w:noProof/>
          <w:lang w:val="fr-FR"/>
        </w:rPr>
      </w:pPr>
      <w:bookmarkStart w:id="3" w:name="_Toc475785525"/>
      <w:r>
        <w:rPr>
          <w:noProof/>
          <w:lang w:val="fr-FR"/>
        </w:rPr>
        <w:lastRenderedPageBreak/>
        <w:t>Script</w:t>
      </w:r>
      <w:bookmarkEnd w:id="3"/>
    </w:p>
    <w:p w:rsidR="003232CB" w:rsidRDefault="003232CB" w:rsidP="003232CB">
      <w:pPr>
        <w:rPr>
          <w:lang w:val="fr-FR"/>
        </w:rPr>
      </w:pPr>
    </w:p>
    <w:p w:rsidR="003232CB" w:rsidRDefault="00644057" w:rsidP="003232CB">
      <w:pPr>
        <w:rPr>
          <w:lang w:val="fr-FR"/>
        </w:rPr>
      </w:pPr>
      <w:r>
        <w:rPr>
          <w:lang w:val="fr-FR"/>
        </w:rPr>
        <w:pict>
          <v:shape id="_x0000_i1025" type="#_x0000_t75" style="width:417.75pt;height:100.5pt">
            <v:imagedata r:id="rId16" o:title="awake"/>
          </v:shape>
        </w:pict>
      </w:r>
    </w:p>
    <w:p w:rsidR="00E9148D" w:rsidRDefault="003232CB" w:rsidP="003232CB">
      <w:pPr>
        <w:rPr>
          <w:sz w:val="24"/>
          <w:szCs w:val="24"/>
        </w:rPr>
      </w:pPr>
      <w:r w:rsidRPr="00E9148D">
        <w:rPr>
          <w:sz w:val="24"/>
          <w:szCs w:val="24"/>
        </w:rPr>
        <w:t>On awake, the script find</w:t>
      </w:r>
      <w:r w:rsidR="00096595">
        <w:rPr>
          <w:sz w:val="24"/>
          <w:szCs w:val="24"/>
        </w:rPr>
        <w:t>s</w:t>
      </w:r>
      <w:r w:rsidRPr="00E9148D">
        <w:rPr>
          <w:sz w:val="24"/>
          <w:szCs w:val="24"/>
        </w:rPr>
        <w:t xml:space="preserve"> all light. You can also “comment” this part and set the member “Lights” public to set value of different light in inspector of Unity.</w:t>
      </w:r>
      <w:r w:rsidR="00E9148D" w:rsidRPr="00E9148D">
        <w:rPr>
          <w:sz w:val="24"/>
          <w:szCs w:val="24"/>
        </w:rPr>
        <w:t xml:space="preserve"> </w:t>
      </w:r>
    </w:p>
    <w:p w:rsidR="003232CB" w:rsidRDefault="00E9148D" w:rsidP="003232CB">
      <w:pPr>
        <w:rPr>
          <w:sz w:val="24"/>
          <w:szCs w:val="24"/>
        </w:rPr>
      </w:pPr>
      <w:r>
        <w:rPr>
          <w:noProof/>
          <w:sz w:val="24"/>
          <w:szCs w:val="24"/>
          <w:lang w:val="fr-FR" w:eastAsia="fr-FR"/>
        </w:rPr>
        <w:drawing>
          <wp:inline distT="0" distB="0" distL="0" distR="0">
            <wp:extent cx="5347970" cy="3019425"/>
            <wp:effectExtent l="0" t="0" r="5080" b="9525"/>
            <wp:docPr id="1" name="Image 1" descr="C:\Users\Rayto\AppData\Local\Microsoft\Windows\INetCacheContent.Word\ondirectional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yto\AppData\Local\Microsoft\Windows\INetCacheContent.Word\ondirectionalLigh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48D" w:rsidRPr="00E9148D" w:rsidRDefault="00E9148D" w:rsidP="003232CB">
      <w:pPr>
        <w:rPr>
          <w:sz w:val="24"/>
          <w:szCs w:val="24"/>
        </w:rPr>
      </w:pPr>
      <w:r>
        <w:rPr>
          <w:sz w:val="24"/>
          <w:szCs w:val="24"/>
        </w:rPr>
        <w:t>This function detect</w:t>
      </w:r>
      <w:r w:rsidR="00096595">
        <w:rPr>
          <w:sz w:val="24"/>
          <w:szCs w:val="24"/>
        </w:rPr>
        <w:t>s</w:t>
      </w:r>
      <w:r>
        <w:rPr>
          <w:sz w:val="24"/>
          <w:szCs w:val="24"/>
        </w:rPr>
        <w:t xml:space="preserve"> if a directional light hit</w:t>
      </w:r>
      <w:r w:rsidR="00096595">
        <w:rPr>
          <w:sz w:val="24"/>
          <w:szCs w:val="24"/>
        </w:rPr>
        <w:t>s</w:t>
      </w:r>
      <w:r>
        <w:rPr>
          <w:sz w:val="24"/>
          <w:szCs w:val="24"/>
        </w:rPr>
        <w:t xml:space="preserve"> your </w:t>
      </w:r>
      <w:proofErr w:type="spellStart"/>
      <w:r>
        <w:rPr>
          <w:sz w:val="24"/>
          <w:szCs w:val="24"/>
        </w:rPr>
        <w:t>GameObject</w:t>
      </w:r>
      <w:proofErr w:type="spellEnd"/>
      <w:r>
        <w:rPr>
          <w:sz w:val="24"/>
          <w:szCs w:val="24"/>
        </w:rPr>
        <w:t xml:space="preserve">. You can </w:t>
      </w:r>
      <w:proofErr w:type="spellStart"/>
      <w:r>
        <w:rPr>
          <w:sz w:val="24"/>
          <w:szCs w:val="24"/>
        </w:rPr>
        <w:t>modifiy</w:t>
      </w:r>
      <w:proofErr w:type="spellEnd"/>
      <w:r>
        <w:rPr>
          <w:sz w:val="24"/>
          <w:szCs w:val="24"/>
        </w:rPr>
        <w:t xml:space="preserve"> this function on “if(</w:t>
      </w:r>
      <w:proofErr w:type="spellStart"/>
      <w:r>
        <w:rPr>
          <w:sz w:val="24"/>
          <w:szCs w:val="24"/>
        </w:rPr>
        <w:t>Physics.Raycast</w:t>
      </w:r>
      <w:proofErr w:type="spellEnd"/>
      <w:r>
        <w:rPr>
          <w:sz w:val="24"/>
          <w:szCs w:val="24"/>
        </w:rPr>
        <w:t>…)</w:t>
      </w:r>
      <w:r w:rsidR="00096595">
        <w:rPr>
          <w:sz w:val="24"/>
          <w:szCs w:val="24"/>
        </w:rPr>
        <w:t xml:space="preserve">” to know the object which makes </w:t>
      </w:r>
      <w:r>
        <w:rPr>
          <w:sz w:val="24"/>
          <w:szCs w:val="24"/>
        </w:rPr>
        <w:t>the shadow.</w:t>
      </w:r>
    </w:p>
    <w:sectPr w:rsidR="00E9148D" w:rsidRPr="00E9148D">
      <w:headerReference w:type="default" r:id="rId18"/>
      <w:pgSz w:w="12240" w:h="15840" w:code="1"/>
      <w:pgMar w:top="1080" w:right="720" w:bottom="2160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4C3" w:rsidRDefault="00D004C3">
      <w:pPr>
        <w:spacing w:after="0" w:line="240" w:lineRule="auto"/>
      </w:pPr>
      <w:r>
        <w:separator/>
      </w:r>
    </w:p>
    <w:p w:rsidR="00D004C3" w:rsidRDefault="00D004C3"/>
    <w:p w:rsidR="00D004C3" w:rsidRDefault="00D004C3"/>
  </w:endnote>
  <w:endnote w:type="continuationSeparator" w:id="0">
    <w:p w:rsidR="00D004C3" w:rsidRDefault="00D004C3">
      <w:pPr>
        <w:spacing w:after="0" w:line="240" w:lineRule="auto"/>
      </w:pPr>
      <w:r>
        <w:continuationSeparator/>
      </w:r>
    </w:p>
    <w:p w:rsidR="00D004C3" w:rsidRDefault="00D004C3"/>
    <w:p w:rsidR="00D004C3" w:rsidRDefault="00D004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4C3" w:rsidRDefault="00D004C3">
      <w:pPr>
        <w:spacing w:after="0" w:line="240" w:lineRule="auto"/>
      </w:pPr>
      <w:r>
        <w:separator/>
      </w:r>
    </w:p>
    <w:p w:rsidR="00D004C3" w:rsidRDefault="00D004C3"/>
    <w:p w:rsidR="00D004C3" w:rsidRDefault="00D004C3"/>
  </w:footnote>
  <w:footnote w:type="continuationSeparator" w:id="0">
    <w:p w:rsidR="00D004C3" w:rsidRDefault="00D004C3">
      <w:pPr>
        <w:spacing w:after="0" w:line="240" w:lineRule="auto"/>
      </w:pPr>
      <w:r>
        <w:continuationSeparator/>
      </w:r>
    </w:p>
    <w:p w:rsidR="00D004C3" w:rsidRDefault="00D004C3"/>
    <w:p w:rsidR="00D004C3" w:rsidRDefault="00D004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FD3EE7" w:rsidRPr="002E3E7D">
      <w:trPr>
        <w:trHeight w:hRule="exact" w:val="720"/>
        <w:jc w:val="right"/>
      </w:trPr>
      <w:tc>
        <w:tcPr>
          <w:tcW w:w="2088" w:type="dxa"/>
          <w:vAlign w:val="bottom"/>
        </w:tcPr>
        <w:p w:rsidR="00FD3EE7" w:rsidRDefault="00FD3EE7">
          <w:pPr>
            <w:pStyle w:val="Page"/>
          </w:pPr>
        </w:p>
      </w:tc>
      <w:tc>
        <w:tcPr>
          <w:tcW w:w="288" w:type="dxa"/>
          <w:shd w:val="clear" w:color="auto" w:fill="auto"/>
          <w:vAlign w:val="bottom"/>
        </w:tcPr>
        <w:p w:rsidR="00FD3EE7" w:rsidRDefault="00FD3EE7"/>
      </w:tc>
      <w:tc>
        <w:tcPr>
          <w:tcW w:w="8424" w:type="dxa"/>
          <w:vAlign w:val="bottom"/>
        </w:tcPr>
        <w:p w:rsidR="001D3D56" w:rsidRPr="002E3E7D" w:rsidRDefault="001D3D56" w:rsidP="001D3D56">
          <w:pPr>
            <w:pStyle w:val="Titredinformations"/>
            <w:rPr>
              <w:noProof/>
              <w:lang w:val="fr-FR"/>
            </w:rPr>
          </w:pPr>
          <w:r>
            <w:rPr>
              <w:noProof/>
              <w:lang w:val="fr-FR"/>
            </w:rPr>
            <w:t>Contents</w:t>
          </w:r>
        </w:p>
      </w:tc>
    </w:tr>
    <w:tr w:rsidR="00FD3EE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FD3EE7" w:rsidRDefault="00FD3EE7">
          <w:pPr>
            <w:pStyle w:val="En-tte"/>
          </w:pPr>
        </w:p>
      </w:tc>
      <w:tc>
        <w:tcPr>
          <w:tcW w:w="288" w:type="dxa"/>
          <w:shd w:val="clear" w:color="auto" w:fill="auto"/>
        </w:tcPr>
        <w:p w:rsidR="00FD3EE7" w:rsidRDefault="00FD3EE7">
          <w:pPr>
            <w:pStyle w:val="En-tte"/>
          </w:pPr>
        </w:p>
      </w:tc>
      <w:tc>
        <w:tcPr>
          <w:tcW w:w="8424" w:type="dxa"/>
          <w:shd w:val="clear" w:color="auto" w:fill="000000" w:themeFill="text1"/>
        </w:tcPr>
        <w:p w:rsidR="00FD3EE7" w:rsidRDefault="00FD3EE7">
          <w:pPr>
            <w:pStyle w:val="En-tte"/>
          </w:pPr>
        </w:p>
      </w:tc>
    </w:tr>
  </w:tbl>
  <w:p w:rsidR="00FD3EE7" w:rsidRDefault="00FD3EE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8424"/>
    </w:tblGrid>
    <w:tr w:rsidR="00FD3EE7" w:rsidRPr="00A83288">
      <w:trPr>
        <w:trHeight w:hRule="exact" w:val="720"/>
        <w:jc w:val="right"/>
      </w:trPr>
      <w:tc>
        <w:tcPr>
          <w:tcW w:w="2088" w:type="dxa"/>
          <w:vAlign w:val="bottom"/>
        </w:tcPr>
        <w:p w:rsidR="00FD3EE7" w:rsidRDefault="00FD3EE7">
          <w:pPr>
            <w:pStyle w:val="Page"/>
          </w:pPr>
          <w:r>
            <w:rPr>
              <w:lang w:val="fr-FR"/>
            </w:rPr>
            <w:t xml:space="preserve">Pg. </w:t>
          </w:r>
          <w:r>
            <w:fldChar w:fldCharType="begin"/>
          </w:r>
          <w:r>
            <w:instrText>Page \# 0#</w:instrText>
          </w:r>
          <w:r>
            <w:fldChar w:fldCharType="separate"/>
          </w:r>
          <w:r w:rsidR="00473491">
            <w:t>04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FD3EE7" w:rsidRDefault="00FD3EE7"/>
      </w:tc>
      <w:tc>
        <w:tcPr>
          <w:tcW w:w="8424" w:type="dxa"/>
          <w:vAlign w:val="bottom"/>
        </w:tcPr>
        <w:p w:rsidR="00FD3EE7" w:rsidRPr="00A45330" w:rsidRDefault="00FD3EE7">
          <w:pPr>
            <w:pStyle w:val="Titredinformations"/>
            <w:rPr>
              <w:lang w:val="fr-FR"/>
            </w:rPr>
          </w:pPr>
          <w:r>
            <w:fldChar w:fldCharType="begin"/>
          </w:r>
          <w:r w:rsidRPr="00A45330">
            <w:rPr>
              <w:lang w:val="fr-FR"/>
            </w:rPr>
            <w:instrText>If</w:instrText>
          </w:r>
          <w:r>
            <w:fldChar w:fldCharType="begin"/>
          </w:r>
          <w:r w:rsidRPr="00A45330">
            <w:rPr>
              <w:lang w:val="fr-FR"/>
            </w:rPr>
            <w:instrText xml:space="preserve"> STYLEREF “</w:instrText>
          </w:r>
          <w:r w:rsidRPr="00C51740">
            <w:rPr>
              <w:lang w:val="fr-FR"/>
            </w:rPr>
            <w:instrText>Titre 1</w:instrText>
          </w:r>
          <w:r w:rsidRPr="00A45330">
            <w:rPr>
              <w:lang w:val="fr-FR"/>
            </w:rPr>
            <w:instrText xml:space="preserve">”  </w:instrText>
          </w:r>
          <w:r>
            <w:fldChar w:fldCharType="separate"/>
          </w:r>
          <w:r w:rsidR="00473491">
            <w:rPr>
              <w:noProof/>
              <w:lang w:val="fr-FR"/>
            </w:rPr>
            <w:instrText>Script</w:instrText>
          </w:r>
          <w:r>
            <w:rPr>
              <w:noProof/>
            </w:rPr>
            <w:fldChar w:fldCharType="end"/>
          </w:r>
          <w:r w:rsidRPr="00A45330">
            <w:rPr>
              <w:lang w:val="fr-FR"/>
            </w:rPr>
            <w:instrText>&lt;&gt; “Error*” “</w:instrText>
          </w:r>
          <w:r>
            <w:fldChar w:fldCharType="begin"/>
          </w:r>
          <w:r w:rsidRPr="00A45330">
            <w:rPr>
              <w:lang w:val="fr-FR"/>
            </w:rPr>
            <w:instrText xml:space="preserve"> STYLEREF “</w:instrText>
          </w:r>
          <w:r w:rsidRPr="00C51740">
            <w:rPr>
              <w:lang w:val="fr-FR"/>
            </w:rPr>
            <w:instrText>Titre 1</w:instrText>
          </w:r>
          <w:r w:rsidRPr="00A45330">
            <w:rPr>
              <w:lang w:val="fr-FR"/>
            </w:rPr>
            <w:instrText xml:space="preserve">” </w:instrText>
          </w:r>
          <w:r>
            <w:fldChar w:fldCharType="separate"/>
          </w:r>
          <w:r w:rsidR="00473491">
            <w:rPr>
              <w:noProof/>
              <w:lang w:val="fr-FR"/>
            </w:rPr>
            <w:instrText>Script</w:instrText>
          </w:r>
          <w:r>
            <w:rPr>
              <w:noProof/>
            </w:rPr>
            <w:fldChar w:fldCharType="end"/>
          </w:r>
          <w:r>
            <w:fldChar w:fldCharType="separate"/>
          </w:r>
          <w:r w:rsidR="00473491">
            <w:rPr>
              <w:noProof/>
              <w:lang w:val="fr-FR"/>
            </w:rPr>
            <w:t>Script</w:t>
          </w:r>
          <w:r>
            <w:fldChar w:fldCharType="end"/>
          </w:r>
        </w:p>
      </w:tc>
    </w:tr>
    <w:tr w:rsidR="00FD3EE7" w:rsidRPr="00A83288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FD3EE7" w:rsidRPr="00A45330" w:rsidRDefault="00FD3EE7">
          <w:pPr>
            <w:rPr>
              <w:sz w:val="10"/>
              <w:lang w:val="fr-FR"/>
            </w:rPr>
          </w:pPr>
        </w:p>
      </w:tc>
      <w:tc>
        <w:tcPr>
          <w:tcW w:w="288" w:type="dxa"/>
        </w:tcPr>
        <w:p w:rsidR="00FD3EE7" w:rsidRPr="00A45330" w:rsidRDefault="00FD3EE7">
          <w:pPr>
            <w:rPr>
              <w:sz w:val="10"/>
              <w:lang w:val="fr-FR"/>
            </w:rPr>
          </w:pPr>
        </w:p>
      </w:tc>
      <w:tc>
        <w:tcPr>
          <w:tcW w:w="8424" w:type="dxa"/>
          <w:shd w:val="clear" w:color="auto" w:fill="000000" w:themeFill="text1"/>
        </w:tcPr>
        <w:p w:rsidR="00FD3EE7" w:rsidRPr="00A45330" w:rsidRDefault="00FD3EE7">
          <w:pPr>
            <w:rPr>
              <w:sz w:val="10"/>
              <w:lang w:val="fr-FR"/>
            </w:rPr>
          </w:pPr>
        </w:p>
      </w:tc>
    </w:tr>
  </w:tbl>
  <w:p w:rsidR="00FD3EE7" w:rsidRPr="00A45330" w:rsidRDefault="00FD3EE7">
    <w:pPr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epuces"/>
      <w:lvlText w:val="•"/>
      <w:lvlJc w:val="left"/>
      <w:pPr>
        <w:ind w:left="576" w:hanging="288"/>
      </w:pPr>
      <w:rPr>
        <w:rFonts w:ascii="Cambria" w:hAnsi="Cambria" w:hint="default"/>
        <w:color w:val="3E3E3E" w:themeColor="accent1"/>
      </w:rPr>
    </w:lvl>
  </w:abstractNum>
  <w:abstractNum w:abstractNumId="1" w15:restartNumberingAfterBreak="0">
    <w:nsid w:val="367F6A45"/>
    <w:multiLevelType w:val="multilevel"/>
    <w:tmpl w:val="0436C7FE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  <w:color w:val="3E3E3E" w:themeColor="accent1"/>
      </w:rPr>
    </w:lvl>
    <w:lvl w:ilvl="1">
      <w:start w:val="1"/>
      <w:numFmt w:val="decimal"/>
      <w:pStyle w:val="Listenumros2"/>
      <w:suff w:val="space"/>
      <w:lvlText w:val="%1.%2"/>
      <w:lvlJc w:val="left"/>
      <w:pPr>
        <w:ind w:left="936" w:hanging="576"/>
      </w:pPr>
      <w:rPr>
        <w:rFonts w:hint="default"/>
        <w:color w:val="3E3E3E" w:themeColor="accent1"/>
      </w:rPr>
    </w:lvl>
    <w:lvl w:ilvl="2">
      <w:start w:val="1"/>
      <w:numFmt w:val="lowerLetter"/>
      <w:pStyle w:val="Listenumros3"/>
      <w:lvlText w:val="%3."/>
      <w:lvlJc w:val="left"/>
      <w:pPr>
        <w:ind w:left="720" w:hanging="360"/>
      </w:pPr>
      <w:rPr>
        <w:rFonts w:hint="default"/>
        <w:color w:val="3E3E3E" w:themeColor="accent1"/>
      </w:rPr>
    </w:lvl>
    <w:lvl w:ilvl="3">
      <w:start w:val="1"/>
      <w:numFmt w:val="lowerRoman"/>
      <w:pStyle w:val="Listenumros4"/>
      <w:lvlText w:val="%4."/>
      <w:lvlJc w:val="left"/>
      <w:pPr>
        <w:ind w:left="1080" w:hanging="360"/>
      </w:pPr>
      <w:rPr>
        <w:rFonts w:hint="default"/>
        <w:color w:val="3E3E3E" w:themeColor="accent1"/>
      </w:rPr>
    </w:lvl>
    <w:lvl w:ilvl="4">
      <w:start w:val="1"/>
      <w:numFmt w:val="lowerLetter"/>
      <w:pStyle w:val="Listenum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1C"/>
    <w:rsid w:val="00061FD2"/>
    <w:rsid w:val="000833AE"/>
    <w:rsid w:val="00096595"/>
    <w:rsid w:val="000A74F6"/>
    <w:rsid w:val="000B28FF"/>
    <w:rsid w:val="00175E50"/>
    <w:rsid w:val="001C7EAC"/>
    <w:rsid w:val="001D1105"/>
    <w:rsid w:val="001D3D56"/>
    <w:rsid w:val="001F7730"/>
    <w:rsid w:val="00227BC8"/>
    <w:rsid w:val="00281C80"/>
    <w:rsid w:val="002B78C6"/>
    <w:rsid w:val="002E3E7D"/>
    <w:rsid w:val="002F1011"/>
    <w:rsid w:val="003232CB"/>
    <w:rsid w:val="00356BC1"/>
    <w:rsid w:val="00390B02"/>
    <w:rsid w:val="003C4DBA"/>
    <w:rsid w:val="003F4B9E"/>
    <w:rsid w:val="00414AC8"/>
    <w:rsid w:val="004529F0"/>
    <w:rsid w:val="00454C87"/>
    <w:rsid w:val="0046442D"/>
    <w:rsid w:val="00470DDA"/>
    <w:rsid w:val="00473491"/>
    <w:rsid w:val="00474C39"/>
    <w:rsid w:val="00481C27"/>
    <w:rsid w:val="004F3A8C"/>
    <w:rsid w:val="004F661F"/>
    <w:rsid w:val="005967CB"/>
    <w:rsid w:val="005A3A09"/>
    <w:rsid w:val="005B51DC"/>
    <w:rsid w:val="005C1D29"/>
    <w:rsid w:val="005D5703"/>
    <w:rsid w:val="006315EC"/>
    <w:rsid w:val="00644057"/>
    <w:rsid w:val="006E4111"/>
    <w:rsid w:val="00747A82"/>
    <w:rsid w:val="007644F9"/>
    <w:rsid w:val="0076484E"/>
    <w:rsid w:val="00786903"/>
    <w:rsid w:val="00795480"/>
    <w:rsid w:val="008571C0"/>
    <w:rsid w:val="008723E7"/>
    <w:rsid w:val="008B057D"/>
    <w:rsid w:val="008D181B"/>
    <w:rsid w:val="008D6280"/>
    <w:rsid w:val="008E40AA"/>
    <w:rsid w:val="009562D6"/>
    <w:rsid w:val="009722B1"/>
    <w:rsid w:val="009931DA"/>
    <w:rsid w:val="009B0BFE"/>
    <w:rsid w:val="009D4858"/>
    <w:rsid w:val="009D67B2"/>
    <w:rsid w:val="009E1601"/>
    <w:rsid w:val="00A10B91"/>
    <w:rsid w:val="00A23D3B"/>
    <w:rsid w:val="00A45330"/>
    <w:rsid w:val="00A8057F"/>
    <w:rsid w:val="00A83288"/>
    <w:rsid w:val="00B2006B"/>
    <w:rsid w:val="00B25047"/>
    <w:rsid w:val="00B94A31"/>
    <w:rsid w:val="00BE768B"/>
    <w:rsid w:val="00C51740"/>
    <w:rsid w:val="00C6472B"/>
    <w:rsid w:val="00CB1409"/>
    <w:rsid w:val="00D004C3"/>
    <w:rsid w:val="00D461D7"/>
    <w:rsid w:val="00D71C9B"/>
    <w:rsid w:val="00D74B93"/>
    <w:rsid w:val="00D970EC"/>
    <w:rsid w:val="00E0501C"/>
    <w:rsid w:val="00E67ECA"/>
    <w:rsid w:val="00E9148D"/>
    <w:rsid w:val="00EB2E0E"/>
    <w:rsid w:val="00F10758"/>
    <w:rsid w:val="00F30727"/>
    <w:rsid w:val="00F45D58"/>
    <w:rsid w:val="00FD3EE7"/>
    <w:rsid w:val="00FE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3EA8CBD"/>
  <w15:docId w15:val="{A9574F8A-7BA9-4742-A109-753A498B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  <w:ind w:left="29" w:right="144"/>
    </w:pPr>
    <w:rPr>
      <w:color w:val="3E3E3E" w:themeColor="accent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3E3E3E" w:themeColor="accent1"/>
    </w:rPr>
  </w:style>
  <w:style w:type="paragraph" w:styleId="Sous-titre">
    <w:name w:val="Subtitle"/>
    <w:basedOn w:val="Normal"/>
    <w:next w:val="Normal"/>
    <w:link w:val="Sous-titreC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aphique">
    <w:name w:val="Graphique"/>
    <w:basedOn w:val="Normal"/>
    <w:uiPriority w:val="99"/>
    <w:pPr>
      <w:spacing w:after="80" w:line="240" w:lineRule="auto"/>
      <w:jc w:val="center"/>
    </w:pPr>
  </w:style>
  <w:style w:type="paragraph" w:styleId="En-tte">
    <w:name w:val="header"/>
    <w:basedOn w:val="Normal"/>
    <w:link w:val="En-tteCar"/>
    <w:uiPriority w:val="99"/>
    <w:qFormat/>
    <w:pPr>
      <w:spacing w:after="38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color w:val="404040" w:themeColor="text1" w:themeTint="BF"/>
      <w:sz w:val="20"/>
    </w:rPr>
  </w:style>
  <w:style w:type="table" w:styleId="Grilledutableau">
    <w:name w:val="Table Grid"/>
    <w:basedOn w:val="Tableau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itredinformations">
    <w:name w:val="Titre d’informations"/>
    <w:basedOn w:val="Normal"/>
    <w:uiPriority w:val="2"/>
    <w:qFormat/>
    <w:rsid w:val="00D461D7"/>
    <w:pPr>
      <w:spacing w:after="60" w:line="240" w:lineRule="auto"/>
      <w:ind w:left="29" w:right="29"/>
      <w:jc w:val="right"/>
    </w:pPr>
    <w:rPr>
      <w:b/>
      <w:bCs/>
      <w:color w:val="5F5F5F" w:themeColor="accent5"/>
      <w:sz w:val="36"/>
    </w:rPr>
  </w:style>
  <w:style w:type="paragraph" w:customStyle="1" w:styleId="Page">
    <w:name w:val="Page"/>
    <w:basedOn w:val="Normal"/>
    <w:next w:val="Normal"/>
    <w:uiPriority w:val="99"/>
    <w:unhideWhenUsed/>
    <w:qFormat/>
    <w:pPr>
      <w:spacing w:after="40" w:line="240" w:lineRule="auto"/>
    </w:pPr>
    <w:rPr>
      <w:noProof/>
      <w:color w:val="000000" w:themeColor="text1"/>
      <w:sz w:val="36"/>
    </w:rPr>
  </w:style>
  <w:style w:type="paragraph" w:styleId="Titre">
    <w:name w:val="Title"/>
    <w:basedOn w:val="Normal"/>
    <w:next w:val="Normal"/>
    <w:link w:val="TitreCar"/>
    <w:uiPriority w:val="2"/>
    <w:qFormat/>
    <w:rsid w:val="00D461D7"/>
    <w:pPr>
      <w:spacing w:after="40" w:line="240" w:lineRule="auto"/>
    </w:pPr>
    <w:rPr>
      <w:rFonts w:asciiTheme="majorHAnsi" w:eastAsiaTheme="majorEastAsia" w:hAnsiTheme="majorHAnsi" w:cstheme="majorBidi"/>
      <w:b/>
      <w:bCs/>
      <w:color w:val="5F5F5F" w:themeColor="accent5"/>
      <w:sz w:val="200"/>
    </w:rPr>
  </w:style>
  <w:style w:type="character" w:customStyle="1" w:styleId="TitreCar">
    <w:name w:val="Titre Car"/>
    <w:basedOn w:val="Policepardfaut"/>
    <w:link w:val="Titre"/>
    <w:uiPriority w:val="2"/>
    <w:rsid w:val="00D461D7"/>
    <w:rPr>
      <w:rFonts w:asciiTheme="majorHAnsi" w:eastAsiaTheme="majorEastAsia" w:hAnsiTheme="majorHAnsi" w:cstheme="majorBidi"/>
      <w:b/>
      <w:bCs/>
      <w:color w:val="5F5F5F" w:themeColor="accent5"/>
      <w:sz w:val="200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character" w:styleId="lev">
    <w:name w:val="Strong"/>
    <w:basedOn w:val="Policepardfaut"/>
    <w:uiPriority w:val="10"/>
    <w:qFormat/>
    <w:rPr>
      <w:b/>
      <w:bCs/>
    </w:rPr>
  </w:style>
  <w:style w:type="character" w:customStyle="1" w:styleId="Sous-titreCar">
    <w:name w:val="Sous-titre Car"/>
    <w:basedOn w:val="Policepardfaut"/>
    <w:link w:val="Sous-titre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Sommaire">
    <w:name w:val="Sommaire"/>
    <w:basedOn w:val="Normal"/>
    <w:uiPriority w:val="3"/>
    <w:qFormat/>
    <w:pPr>
      <w:spacing w:before="360" w:after="480" w:line="360" w:lineRule="auto"/>
    </w:pPr>
    <w:rPr>
      <w:i/>
      <w:iCs/>
      <w:color w:val="3E3E3E" w:themeColor="accent1"/>
      <w:kern w:val="20"/>
      <w:sz w:val="28"/>
    </w:rPr>
  </w:style>
  <w:style w:type="paragraph" w:styleId="Sansinterligne">
    <w:name w:val="No Spacing"/>
    <w:link w:val="SansinterligneCar"/>
    <w:uiPriority w:val="1"/>
    <w:unhideWhenUsed/>
    <w:qFormat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Pr>
      <w:color w:val="5F5F5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3E3E3E" w:themeColor="accent1"/>
      <w:kern w:val="20"/>
      <w:sz w:val="44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itation">
    <w:name w:val="Quote"/>
    <w:basedOn w:val="Normal"/>
    <w:next w:val="Normal"/>
    <w:link w:val="CitationCar"/>
    <w:uiPriority w:val="1"/>
    <w:unhideWhenUsed/>
    <w:qFormat/>
    <w:rsid w:val="00E0501C"/>
    <w:pPr>
      <w:spacing w:before="240" w:after="240" w:line="288" w:lineRule="auto"/>
    </w:pPr>
    <w:rPr>
      <w:i/>
      <w:iCs/>
      <w:color w:val="0070C0"/>
      <w:kern w:val="20"/>
      <w:sz w:val="24"/>
    </w:rPr>
  </w:style>
  <w:style w:type="character" w:customStyle="1" w:styleId="CitationCar">
    <w:name w:val="Citation Car"/>
    <w:basedOn w:val="Policepardfaut"/>
    <w:link w:val="Citation"/>
    <w:uiPriority w:val="1"/>
    <w:rsid w:val="00E0501C"/>
    <w:rPr>
      <w:i/>
      <w:iCs/>
      <w:color w:val="0070C0"/>
      <w:kern w:val="20"/>
      <w:sz w:val="24"/>
    </w:rPr>
  </w:style>
  <w:style w:type="paragraph" w:styleId="Signature">
    <w:name w:val="Signature"/>
    <w:basedOn w:val="Normal"/>
    <w:link w:val="SignatureC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ar">
    <w:name w:val="Signature Car"/>
    <w:basedOn w:val="Policepardfaut"/>
    <w:link w:val="Signature"/>
    <w:uiPriority w:val="9"/>
    <w:rPr>
      <w:color w:val="595959" w:themeColor="text1" w:themeTint="A6"/>
      <w:kern w:val="20"/>
    </w:r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enumros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leaufinancier">
    <w:name w:val="Tableau financier"/>
    <w:basedOn w:val="Tableau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</w:rPr>
  </w:style>
  <w:style w:type="table" w:styleId="Ombrageclair">
    <w:name w:val="Light Shading"/>
    <w:basedOn w:val="Tableau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extedetableau-Dcimal">
    <w:name w:val="Texte de tableau - Décimal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edetableau">
    <w:name w:val="Texte de tableau"/>
    <w:basedOn w:val="Normal"/>
    <w:uiPriority w:val="1"/>
    <w:qFormat/>
    <w:pPr>
      <w:spacing w:before="60" w:after="60" w:line="240" w:lineRule="auto"/>
    </w:pPr>
  </w:style>
  <w:style w:type="paragraph" w:customStyle="1" w:styleId="Organisation">
    <w:name w:val="Organisation"/>
    <w:basedOn w:val="Normal"/>
    <w:uiPriority w:val="2"/>
    <w:qFormat/>
    <w:rsid w:val="00D461D7"/>
    <w:pPr>
      <w:spacing w:after="60" w:line="240" w:lineRule="auto"/>
      <w:ind w:left="29" w:right="29"/>
    </w:pPr>
    <w:rPr>
      <w:b/>
      <w:bCs/>
      <w:color w:val="5F5F5F" w:themeColor="accent5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to\AppData\Roaming\Microsoft\Templates\Rapport%20annuel%20(conception%20Rouge%20et%20noire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FEDE4A6BC74C8FBE7E4AF12E774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8B4D92-798E-4EA9-BD6A-8E8287E6F05D}"/>
      </w:docPartPr>
      <w:docPartBody>
        <w:p w:rsidR="00435D53" w:rsidRDefault="007C4279">
          <w:pPr>
            <w:pStyle w:val="66FEDE4A6BC74C8FBE7E4AF12E774DFB"/>
          </w:pPr>
          <w:r w:rsidRPr="00C51740">
            <w:rPr>
              <w:noProof/>
            </w:rPr>
            <w:t>[Ajoutez ici une citation de l’un des dirigeants de votre entreprise ou utilisez cet emplacement pour insérer un court résumé du contenu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epuces"/>
      <w:lvlText w:val="•"/>
      <w:lvlJc w:val="left"/>
      <w:pPr>
        <w:ind w:left="576" w:hanging="288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79"/>
    <w:rsid w:val="00322D90"/>
    <w:rsid w:val="00435D53"/>
    <w:rsid w:val="004B2D6A"/>
    <w:rsid w:val="00523724"/>
    <w:rsid w:val="00682EA1"/>
    <w:rsid w:val="007C4279"/>
    <w:rsid w:val="00E6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8ED62B4C38947BCAA244FEF92BA2168">
    <w:name w:val="08ED62B4C38947BCAA244FEF92BA2168"/>
  </w:style>
  <w:style w:type="paragraph" w:customStyle="1" w:styleId="C6D07D8B15F24D01B1AF6211E922E7E7">
    <w:name w:val="C6D07D8B15F24D01B1AF6211E922E7E7"/>
  </w:style>
  <w:style w:type="paragraph" w:customStyle="1" w:styleId="B2027295D0694D348F00EE4EBBC1CB84">
    <w:name w:val="B2027295D0694D348F00EE4EBBC1CB84"/>
  </w:style>
  <w:style w:type="paragraph" w:customStyle="1" w:styleId="46C44FFB3D45421EB763A512261B9AC0">
    <w:name w:val="46C44FFB3D45421EB763A512261B9AC0"/>
  </w:style>
  <w:style w:type="paragraph" w:customStyle="1" w:styleId="53C8E426D130480AA389D157545E6330">
    <w:name w:val="53C8E426D130480AA389D157545E6330"/>
  </w:style>
  <w:style w:type="paragraph" w:customStyle="1" w:styleId="8C76B87AF53045CE89DA9FAB9E84C3CF">
    <w:name w:val="8C76B87AF53045CE89DA9FAB9E84C3CF"/>
  </w:style>
  <w:style w:type="paragraph" w:customStyle="1" w:styleId="4CE04DC867C447F4925600C83847B3E5">
    <w:name w:val="4CE04DC867C447F4925600C83847B3E5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en-US"/>
    </w:rPr>
  </w:style>
  <w:style w:type="paragraph" w:customStyle="1" w:styleId="121DDF874F244C54B88CA6C9942DD71E">
    <w:name w:val="121DDF874F244C54B88CA6C9942DD71E"/>
  </w:style>
  <w:style w:type="paragraph" w:customStyle="1" w:styleId="82A8FE69669B4578B4AF94FE5FECC263">
    <w:name w:val="82A8FE69669B4578B4AF94FE5FECC263"/>
  </w:style>
  <w:style w:type="paragraph" w:customStyle="1" w:styleId="0A7AEFCD5EE64811AC8AA1F323BDB6A7">
    <w:name w:val="0A7AEFCD5EE64811AC8AA1F323BDB6A7"/>
  </w:style>
  <w:style w:type="paragraph" w:customStyle="1" w:styleId="6BE2EDD23E7E4B1BA088724105E2F3F1">
    <w:name w:val="6BE2EDD23E7E4B1BA088724105E2F3F1"/>
  </w:style>
  <w:style w:type="paragraph" w:customStyle="1" w:styleId="3EA758A83DB543B0818CFE3DF60BE909">
    <w:name w:val="3EA758A83DB543B0818CFE3DF60BE909"/>
  </w:style>
  <w:style w:type="paragraph" w:customStyle="1" w:styleId="EC70773B7EF843C6BD6F179BFF06F48F">
    <w:name w:val="EC70773B7EF843C6BD6F179BFF06F48F"/>
  </w:style>
  <w:style w:type="paragraph" w:customStyle="1" w:styleId="C0D24487DA8C4539A48998DC33C5C9A6">
    <w:name w:val="C0D24487DA8C4539A48998DC33C5C9A6"/>
  </w:style>
  <w:style w:type="paragraph" w:customStyle="1" w:styleId="29B987AFBCE845D6A90FC8CB11C22536">
    <w:name w:val="29B987AFBCE845D6A90FC8CB11C22536"/>
  </w:style>
  <w:style w:type="character" w:styleId="lev">
    <w:name w:val="Strong"/>
    <w:basedOn w:val="Policepardfaut"/>
    <w:uiPriority w:val="10"/>
    <w:qFormat/>
    <w:rPr>
      <w:b/>
      <w:bCs/>
    </w:rPr>
  </w:style>
  <w:style w:type="paragraph" w:customStyle="1" w:styleId="8471ECE5840D420D835893369F6F2F05">
    <w:name w:val="8471ECE5840D420D835893369F6F2F05"/>
  </w:style>
  <w:style w:type="paragraph" w:customStyle="1" w:styleId="84399AF46CFF422E9A96DBE85AFB2CE7">
    <w:name w:val="84399AF46CFF422E9A96DBE85AFB2CE7"/>
  </w:style>
  <w:style w:type="paragraph" w:customStyle="1" w:styleId="61E17C916A6049D09EDCCF2582F4A93F">
    <w:name w:val="61E17C916A6049D09EDCCF2582F4A93F"/>
  </w:style>
  <w:style w:type="paragraph" w:customStyle="1" w:styleId="49482A4D117344CBBB3BB131DBD5EE4A">
    <w:name w:val="49482A4D117344CBBB3BB131DBD5EE4A"/>
  </w:style>
  <w:style w:type="paragraph" w:customStyle="1" w:styleId="DA1FB9FCC8044B1D8BD5CD66458E408F">
    <w:name w:val="DA1FB9FCC8044B1D8BD5CD66458E408F"/>
  </w:style>
  <w:style w:type="paragraph" w:customStyle="1" w:styleId="7C83ACC416544A8CA234165770DBAFF8">
    <w:name w:val="7C83ACC416544A8CA234165770DBAFF8"/>
  </w:style>
  <w:style w:type="paragraph" w:customStyle="1" w:styleId="0666FE152B104E07BD5DD54A98F5788D">
    <w:name w:val="0666FE152B104E07BD5DD54A98F5788D"/>
  </w:style>
  <w:style w:type="paragraph" w:customStyle="1" w:styleId="F720B624C60B4469A1710EBDC93848BF">
    <w:name w:val="F720B624C60B4469A1710EBDC93848BF"/>
  </w:style>
  <w:style w:type="paragraph" w:customStyle="1" w:styleId="6A9100DF55FF42DBB73133954ED4C415">
    <w:name w:val="6A9100DF55FF42DBB73133954ED4C415"/>
  </w:style>
  <w:style w:type="paragraph" w:customStyle="1" w:styleId="EBE3AC5C4DAB41B99656F8ED1A2B6715">
    <w:name w:val="EBE3AC5C4DAB41B99656F8ED1A2B6715"/>
  </w:style>
  <w:style w:type="paragraph" w:customStyle="1" w:styleId="C5201587AA3949AA82463013096ED6BB">
    <w:name w:val="C5201587AA3949AA82463013096ED6BB"/>
  </w:style>
  <w:style w:type="paragraph" w:customStyle="1" w:styleId="DC1A7A1170124C4193AE5A3057DE7DA5">
    <w:name w:val="DC1A7A1170124C4193AE5A3057DE7DA5"/>
  </w:style>
  <w:style w:type="paragraph" w:customStyle="1" w:styleId="79918BB6BEB349F9A020B494FE917752">
    <w:name w:val="79918BB6BEB349F9A020B494FE917752"/>
  </w:style>
  <w:style w:type="paragraph" w:customStyle="1" w:styleId="D0BAD19107FF41ACB60DB229D8EA03C7">
    <w:name w:val="D0BAD19107FF41ACB60DB229D8EA03C7"/>
  </w:style>
  <w:style w:type="paragraph" w:customStyle="1" w:styleId="56CA28B58F5C433E9C084EBFAC333360">
    <w:name w:val="56CA28B58F5C433E9C084EBFAC333360"/>
  </w:style>
  <w:style w:type="paragraph" w:customStyle="1" w:styleId="68CB05F85AF84D559C804AA7930CBDC4">
    <w:name w:val="68CB05F85AF84D559C804AA7930CBDC4"/>
  </w:style>
  <w:style w:type="paragraph" w:customStyle="1" w:styleId="ED12D2D24A5F499998F9B9A4218BE115">
    <w:name w:val="ED12D2D24A5F499998F9B9A4218BE115"/>
  </w:style>
  <w:style w:type="paragraph" w:customStyle="1" w:styleId="7A9D87F097784A0FA67544D34C9851E3">
    <w:name w:val="7A9D87F097784A0FA67544D34C9851E3"/>
  </w:style>
  <w:style w:type="paragraph" w:customStyle="1" w:styleId="76678997303F4157A7C50D17646E7A06">
    <w:name w:val="76678997303F4157A7C50D17646E7A06"/>
  </w:style>
  <w:style w:type="paragraph" w:customStyle="1" w:styleId="62C9FF6EC6D540E08417554105EBD7B3">
    <w:name w:val="62C9FF6EC6D540E08417554105EBD7B3"/>
  </w:style>
  <w:style w:type="paragraph" w:customStyle="1" w:styleId="66FEDE4A6BC74C8FBE7E4AF12E774DFB">
    <w:name w:val="66FEDE4A6BC74C8FBE7E4AF12E774D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ersonnalisé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E3E3E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By Kayuzo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6d93d202-47fc-4405-873a-cab67cc5f1b2">english</DirectSourceMarket>
    <ThumbnailAssetId xmlns="6d93d202-47fc-4405-873a-cab67cc5f1b2" xsi:nil="true"/>
    <AssetType xmlns="6d93d202-47fc-4405-873a-cab67cc5f1b2">TP</AssetType>
    <Milestone xmlns="6d93d202-47fc-4405-873a-cab67cc5f1b2" xsi:nil="true"/>
    <OriginAsset xmlns="6d93d202-47fc-4405-873a-cab67cc5f1b2" xsi:nil="true"/>
    <TPComponent xmlns="6d93d202-47fc-4405-873a-cab67cc5f1b2" xsi:nil="true"/>
    <AssetId xmlns="6d93d202-47fc-4405-873a-cab67cc5f1b2">TP102835062</AssetId>
    <TPFriendlyName xmlns="6d93d202-47fc-4405-873a-cab67cc5f1b2" xsi:nil="true"/>
    <SourceTitle xmlns="6d93d202-47fc-4405-873a-cab67cc5f1b2" xsi:nil="true"/>
    <TPApplication xmlns="6d93d202-47fc-4405-873a-cab67cc5f1b2" xsi:nil="true"/>
    <TPLaunchHelpLink xmlns="6d93d202-47fc-4405-873a-cab67cc5f1b2" xsi:nil="true"/>
    <OpenTemplate xmlns="6d93d202-47fc-4405-873a-cab67cc5f1b2">true</OpenTemplate>
    <CrawlForDependencies xmlns="6d93d202-47fc-4405-873a-cab67cc5f1b2">false</CrawlForDependencies>
    <ParentAssetId xmlns="6d93d202-47fc-4405-873a-cab67cc5f1b2" xsi:nil="true"/>
    <TrustLevel xmlns="6d93d202-47fc-4405-873a-cab67cc5f1b2">1 Microsoft Managed Content</TrustLevel>
    <PublishStatusLookup xmlns="6d93d202-47fc-4405-873a-cab67cc5f1b2">
      <Value>455905</Value>
      <Value>455906</Value>
    </PublishStatusLookup>
    <LocLastLocAttemptVersionLookup xmlns="6d93d202-47fc-4405-873a-cab67cc5f1b2">145330</LocLastLocAttemptVersionLookup>
    <TemplateTemplateType xmlns="6d93d202-47fc-4405-873a-cab67cc5f1b2">Word Document Template</TemplateTemplateType>
    <IsSearchable xmlns="6d93d202-47fc-4405-873a-cab67cc5f1b2">true</IsSearchable>
    <TPNamespace xmlns="6d93d202-47fc-4405-873a-cab67cc5f1b2" xsi:nil="true"/>
    <Markets xmlns="6d93d202-47fc-4405-873a-cab67cc5f1b2"/>
    <OriginalSourceMarket xmlns="6d93d202-47fc-4405-873a-cab67cc5f1b2">english</OriginalSourceMarket>
    <APDescription xmlns="6d93d202-47fc-4405-873a-cab67cc5f1b2">Use this annual report template to create a report for your business. It includes simple instuctional text to assist you in building a good report. Matches the Red and Black design set.
</APDescription>
    <TPInstallLocation xmlns="6d93d202-47fc-4405-873a-cab67cc5f1b2" xsi:nil="true"/>
    <TPAppVersion xmlns="6d93d202-47fc-4405-873a-cab67cc5f1b2" xsi:nil="true"/>
    <TPCommandLine xmlns="6d93d202-47fc-4405-873a-cab67cc5f1b2" xsi:nil="true"/>
    <APAuthor xmlns="6d93d202-47fc-4405-873a-cab67cc5f1b2">
      <UserInfo>
        <DisplayName>System Account</DisplayName>
        <AccountId>1073741823</AccountId>
        <AccountType/>
      </UserInfo>
    </APAuthor>
    <EditorialStatus xmlns="6d93d202-47fc-4405-873a-cab67cc5f1b2">Complete</EditorialStatus>
    <PublishTargets xmlns="6d93d202-47fc-4405-873a-cab67cc5f1b2">OfficeOnlineVNext,OfflineBuild</PublishTargets>
    <TPLaunchHelpLinkType xmlns="6d93d202-47fc-4405-873a-cab67cc5f1b2">Template</TPLaunchHelpLinkType>
    <OriginalRelease xmlns="6d93d202-47fc-4405-873a-cab67cc5f1b2">15</OriginalRelease>
    <FriendlyTitle xmlns="6d93d202-47fc-4405-873a-cab67cc5f1b2" xsi:nil="true"/>
    <TPClientViewer xmlns="6d93d202-47fc-4405-873a-cab67cc5f1b2" xsi:nil="true"/>
    <CSXHash xmlns="6d93d202-47fc-4405-873a-cab67cc5f1b2" xsi:nil="true"/>
    <IsDeleted xmlns="6d93d202-47fc-4405-873a-cab67cc5f1b2">false</IsDeleted>
    <ShowIn xmlns="6d93d202-47fc-4405-873a-cab67cc5f1b2">Show everywhere</ShowIn>
    <UANotes xmlns="6d93d202-47fc-4405-873a-cab67cc5f1b2" xsi:nil="true"/>
    <TemplateStatus xmlns="6d93d202-47fc-4405-873a-cab67cc5f1b2">Complete</TemplateStatus>
    <Downloads xmlns="6d93d202-47fc-4405-873a-cab67cc5f1b2">0</Downloads>
    <TPExecutable xmlns="6d93d202-47fc-4405-873a-cab67cc5f1b2" xsi:nil="true"/>
    <SubmitterId xmlns="6d93d202-47fc-4405-873a-cab67cc5f1b2" xsi:nil="true"/>
    <AcquiredFrom xmlns="6d93d202-47fc-4405-873a-cab67cc5f1b2">Internal MS</AcquiredFrom>
    <MarketSpecific xmlns="6d93d202-47fc-4405-873a-cab67cc5f1b2">false</MarketSpecific>
    <LocManualTestRequired xmlns="6d93d202-47fc-4405-873a-cab67cc5f1b2">false</LocManualTestRequired>
    <LocalizationTagsTaxHTField0 xmlns="6d93d202-47fc-4405-873a-cab67cc5f1b2">
      <Terms xmlns="http://schemas.microsoft.com/office/infopath/2007/PartnerControls"/>
    </LocalizationTagsTaxHTField0>
    <CampaignTagsTaxHTField0 xmlns="6d93d202-47fc-4405-873a-cab67cc5f1b2">
      <Terms xmlns="http://schemas.microsoft.com/office/infopath/2007/PartnerControls"/>
    </CampaignTagsTaxHTField0>
    <MachineTranslated xmlns="6d93d202-47fc-4405-873a-cab67cc5f1b2">false</MachineTranslated>
    <PlannedPubDate xmlns="6d93d202-47fc-4405-873a-cab67cc5f1b2" xsi:nil="true"/>
    <ArtSampleDocs xmlns="6d93d202-47fc-4405-873a-cab67cc5f1b2" xsi:nil="true"/>
    <ApprovalLog xmlns="6d93d202-47fc-4405-873a-cab67cc5f1b2" xsi:nil="true"/>
    <ApprovalStatus xmlns="6d93d202-47fc-4405-873a-cab67cc5f1b2">InProgress</ApprovalStatus>
    <EditorialTags xmlns="6d93d202-47fc-4405-873a-cab67cc5f1b2" xsi:nil="true"/>
    <InternalTagsTaxHTField0 xmlns="6d93d202-47fc-4405-873a-cab67cc5f1b2">
      <Terms xmlns="http://schemas.microsoft.com/office/infopath/2007/PartnerControls"/>
    </InternalTagsTaxHTField0>
    <LastHandOff xmlns="6d93d202-47fc-4405-873a-cab67cc5f1b2" xsi:nil="true"/>
    <LocRecommendedHandoff xmlns="6d93d202-47fc-4405-873a-cab67cc5f1b2" xsi:nil="true"/>
    <BusinessGroup xmlns="6d93d202-47fc-4405-873a-cab67cc5f1b2" xsi:nil="true"/>
    <VoteCount xmlns="6d93d202-47fc-4405-873a-cab67cc5f1b2" xsi:nil="true"/>
    <UACurrentWords xmlns="6d93d202-47fc-4405-873a-cab67cc5f1b2" xsi:nil="true"/>
    <Manager xmlns="6d93d202-47fc-4405-873a-cab67cc5f1b2" xsi:nil="true"/>
    <NumericId xmlns="6d93d202-47fc-4405-873a-cab67cc5f1b2" xsi:nil="true"/>
    <HandoffToMSDN xmlns="6d93d202-47fc-4405-873a-cab67cc5f1b2" xsi:nil="true"/>
    <UALocComments xmlns="6d93d202-47fc-4405-873a-cab67cc5f1b2" xsi:nil="true"/>
    <UALocRecommendation xmlns="6d93d202-47fc-4405-873a-cab67cc5f1b2">Localize</UALocRecommendation>
    <Component xmlns="64acb2c5-0a2b-4bda-bd34-58e36cbb80d2" xsi:nil="true"/>
    <AssetStart xmlns="6d93d202-47fc-4405-873a-cab67cc5f1b2">2012-06-08T13:13:40+00:00</AssetStart>
    <LastModifiedDateTime xmlns="6d93d202-47fc-4405-873a-cab67cc5f1b2" xsi:nil="true"/>
    <LocMarketGroupTiers2 xmlns="6d93d202-47fc-4405-873a-cab67cc5f1b2" xsi:nil="true"/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2029-01-01T00:00:00+00:00</AssetExpire>
    <IntlLangReviewDate xmlns="6d93d202-47fc-4405-873a-cab67cc5f1b2" xsi:nil="true"/>
    <IntlLangReview xmlns="6d93d202-47fc-4405-873a-cab67cc5f1b2">false</IntlLangReview>
    <OOCacheId xmlns="6d93d202-47fc-4405-873a-cab67cc5f1b2" xsi:nil="true"/>
    <PolicheckWords xmlns="6d93d202-47fc-4405-873a-cab67cc5f1b2" xsi:nil="true"/>
    <CSXSubmissionMarket xmlns="6d93d202-47fc-4405-873a-cab67cc5f1b2" xsi:nil="true"/>
    <BlockPublish xmlns="6d93d202-47fc-4405-873a-cab67cc5f1b2">false</BlockPublish>
    <LocComments xmlns="6d93d202-47fc-4405-873a-cab67cc5f1b2" xsi:nil="true"/>
    <Providers xmlns="6d93d202-47fc-4405-873a-cab67cc5f1b2" xsi:nil="true"/>
    <TimesCloned xmlns="6d93d202-47fc-4405-873a-cab67cc5f1b2" xsi:nil="true"/>
    <ClipArtFilename xmlns="6d93d202-47fc-4405-873a-cab67cc5f1b2" xsi:nil="true"/>
    <TaxCatchAll xmlns="6d93d202-47fc-4405-873a-cab67cc5f1b2"/>
    <PrimaryImageGen xmlns="6d93d202-47fc-4405-873a-cab67cc5f1b2">false</PrimaryImageGen>
    <ContentItem xmlns="6d93d202-47fc-4405-873a-cab67cc5f1b2" xsi:nil="true"/>
    <BugNumber xmlns="6d93d202-47fc-4405-873a-cab67cc5f1b2" xsi:nil="true"/>
    <LegacyData xmlns="6d93d202-47fc-4405-873a-cab67cc5f1b2" xsi:nil="true"/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FeatureTagsTaxHTField0 xmlns="6d93d202-47fc-4405-873a-cab67cc5f1b2">
      <Terms xmlns="http://schemas.microsoft.com/office/infopath/2007/PartnerControls"/>
    </FeatureTagsTaxHTField0>
    <IntlLangReviewer xmlns="6d93d202-47fc-4405-873a-cab67cc5f1b2" xsi:nil="true"/>
    <IntlLocPriority xmlns="6d93d202-47fc-4405-873a-cab67cc5f1b2" xsi:nil="true"/>
    <Provider xmlns="6d93d202-47fc-4405-873a-cab67cc5f1b2" xsi:nil="true"/>
    <CSXSubmissionDate xmlns="6d93d202-47fc-4405-873a-cab67cc5f1b2" xsi:nil="true"/>
    <Description0 xmlns="64acb2c5-0a2b-4bda-bd34-58e36cbb80d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OutputCachingOn xmlns="6d93d202-47fc-4405-873a-cab67cc5f1b2">false</OutputCachingOn>
  </documentManagement>
</p:properties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0D847C-DEA3-4069-A003-3CF7081258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13A9C6-34A3-4D3E-A5ED-F37E738021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69D48F-BB59-47D5-AE15-5D1A8508704E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5.xml><?xml version="1.0" encoding="utf-8"?>
<ds:datastoreItem xmlns:ds="http://schemas.openxmlformats.org/officeDocument/2006/customXml" ds:itemID="{2D520A7F-112D-43FD-8EAF-2B7692C67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annuel (conception Rouge et noire)(2).dotx</Template>
  <TotalTime>86</TotalTime>
  <Pages>1</Pages>
  <Words>308</Words>
  <Characters>1698</Characters>
  <Application>Microsoft Office Word</Application>
  <DocSecurity>0</DocSecurity>
  <Lines>14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Gloomy Glow Studio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maxime helaine</dc:creator>
  <cp:lastModifiedBy>maxime helaine</cp:lastModifiedBy>
  <cp:revision>29</cp:revision>
  <cp:lastPrinted>2017-02-25T11:16:00Z</cp:lastPrinted>
  <dcterms:created xsi:type="dcterms:W3CDTF">2017-02-18T21:09:00Z</dcterms:created>
  <dcterms:modified xsi:type="dcterms:W3CDTF">2017-02-25T11:17:00Z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  <property fmtid="{D5CDD505-2E9C-101B-9397-08002B2CF9AE}" pid="3" name="Order">
    <vt:r8>9263700</vt:r8>
  </property>
  <property fmtid="{D5CDD505-2E9C-101B-9397-08002B2CF9AE}" pid="4" name="HiddenCategoryTags">
    <vt:lpwstr/>
  </property>
  <property fmtid="{D5CDD505-2E9C-101B-9397-08002B2CF9AE}" pid="5" name="InternalTags">
    <vt:lpwstr/>
  </property>
  <property fmtid="{D5CDD505-2E9C-101B-9397-08002B2CF9AE}" pid="6" name="FeatureTags">
    <vt:lpwstr/>
  </property>
  <property fmtid="{D5CDD505-2E9C-101B-9397-08002B2CF9AE}" pid="7" name="LocalizationTags">
    <vt:lpwstr/>
  </property>
  <property fmtid="{D5CDD505-2E9C-101B-9397-08002B2CF9AE}" pid="8" name="CategoryTags">
    <vt:lpwstr/>
  </property>
  <property fmtid="{D5CDD505-2E9C-101B-9397-08002B2CF9AE}" pid="9" name="Applications">
    <vt:lpwstr/>
  </property>
  <property fmtid="{D5CDD505-2E9C-101B-9397-08002B2CF9AE}" pid="10" name="CampaignTags">
    <vt:lpwstr/>
  </property>
  <property fmtid="{D5CDD505-2E9C-101B-9397-08002B2CF9AE}" pid="11" name="ScenarioTags">
    <vt:lpwstr/>
  </property>
</Properties>
</file>